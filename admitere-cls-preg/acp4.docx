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5FA4" w:rsidRDefault="00565FA4" w:rsidP="006C2F72">
      <w:pPr>
        <w:jc w:val="center"/>
        <w:rPr>
          <w:b/>
          <w:sz w:val="44"/>
          <w:szCs w:val="44"/>
        </w:rPr>
      </w:pPr>
    </w:p>
    <w:p w:rsidR="00565FA4" w:rsidRDefault="00565FA4" w:rsidP="006C2F72">
      <w:pPr>
        <w:jc w:val="center"/>
        <w:rPr>
          <w:b/>
          <w:sz w:val="44"/>
          <w:szCs w:val="44"/>
        </w:rPr>
      </w:pPr>
    </w:p>
    <w:p w:rsidR="006C2F72" w:rsidRPr="007B700E" w:rsidRDefault="006C2F72" w:rsidP="00565FA4">
      <w:pPr>
        <w:pStyle w:val="Title"/>
      </w:pPr>
      <w:r w:rsidRPr="007B700E">
        <w:t xml:space="preserve">C O M U N I C A R E </w:t>
      </w:r>
    </w:p>
    <w:p w:rsidR="006C2F72" w:rsidRDefault="006C2F72" w:rsidP="006C2F72">
      <w:pPr>
        <w:jc w:val="center"/>
        <w:rPr>
          <w:sz w:val="28"/>
          <w:szCs w:val="28"/>
        </w:rPr>
      </w:pPr>
    </w:p>
    <w:p w:rsidR="006C2F72" w:rsidRDefault="006C2F72" w:rsidP="006C2F72">
      <w:pPr>
        <w:jc w:val="center"/>
        <w:rPr>
          <w:sz w:val="28"/>
          <w:szCs w:val="28"/>
        </w:rPr>
      </w:pPr>
    </w:p>
    <w:p w:rsidR="002D536F" w:rsidRDefault="006C2F72" w:rsidP="00565FA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sz w:val="28"/>
          <w:szCs w:val="28"/>
        </w:rPr>
        <w:tab/>
      </w:r>
      <w:r w:rsidR="00565FA4">
        <w:rPr>
          <w:rFonts w:asciiTheme="minorHAnsi" w:hAnsiTheme="minorHAnsi" w:cstheme="minorHAnsi"/>
          <w:sz w:val="32"/>
          <w:szCs w:val="32"/>
        </w:rPr>
        <w:t>E</w:t>
      </w:r>
      <w:r w:rsidR="00565FA4" w:rsidRPr="00565FA4">
        <w:rPr>
          <w:rFonts w:asciiTheme="minorHAnsi" w:hAnsiTheme="minorHAnsi" w:cstheme="minorHAnsi"/>
          <w:sz w:val="32"/>
          <w:szCs w:val="32"/>
        </w:rPr>
        <w:t>valuarea  psihosomatică  a  copiilor  care  nu împlinesc vârsta  de  6  ani  pân</w:t>
      </w:r>
      <w:r w:rsidR="00565FA4">
        <w:rPr>
          <w:rFonts w:asciiTheme="minorHAnsi" w:hAnsiTheme="minorHAnsi" w:cstheme="minorHAnsi"/>
          <w:sz w:val="32"/>
          <w:szCs w:val="32"/>
        </w:rPr>
        <w:t>ă   la data  de  31 august 2018</w:t>
      </w:r>
      <w:r w:rsidR="00565FA4" w:rsidRPr="00565FA4">
        <w:rPr>
          <w:rFonts w:asciiTheme="minorHAnsi" w:hAnsiTheme="minorHAnsi" w:cstheme="minorHAnsi"/>
          <w:sz w:val="32"/>
          <w:szCs w:val="32"/>
        </w:rPr>
        <w:t xml:space="preserve"> se va face la  Liceul Tehnologic Mecanic Campina, Str. Ecaterina Teodoroiu</w:t>
      </w:r>
      <w:r w:rsidR="00565FA4">
        <w:rPr>
          <w:rFonts w:asciiTheme="minorHAnsi" w:hAnsiTheme="minorHAnsi" w:cstheme="minorHAnsi"/>
          <w:sz w:val="32"/>
          <w:szCs w:val="32"/>
        </w:rPr>
        <w:t xml:space="preserve">, </w:t>
      </w:r>
      <w:r w:rsidR="002D536F">
        <w:rPr>
          <w:rFonts w:asciiTheme="minorHAnsi" w:hAnsiTheme="minorHAnsi" w:cstheme="minorHAnsi"/>
          <w:sz w:val="32"/>
          <w:szCs w:val="32"/>
        </w:rPr>
        <w:t xml:space="preserve">nr.34, </w:t>
      </w:r>
      <w:r w:rsidR="00E83EF3">
        <w:rPr>
          <w:rFonts w:asciiTheme="minorHAnsi" w:hAnsiTheme="minorHAnsi" w:cstheme="minorHAnsi"/>
          <w:sz w:val="32"/>
          <w:szCs w:val="32"/>
        </w:rPr>
        <w:t xml:space="preserve">de luni până vineri - </w:t>
      </w:r>
      <w:r w:rsidR="002D536F">
        <w:rPr>
          <w:rFonts w:asciiTheme="minorHAnsi" w:hAnsiTheme="minorHAnsi" w:cstheme="minorHAnsi"/>
          <w:sz w:val="32"/>
          <w:szCs w:val="32"/>
        </w:rPr>
        <w:t xml:space="preserve"> profesor consilier</w:t>
      </w:r>
      <w:r w:rsidR="00565FA4">
        <w:rPr>
          <w:rFonts w:asciiTheme="minorHAnsi" w:hAnsiTheme="minorHAnsi" w:cstheme="minorHAnsi"/>
          <w:sz w:val="32"/>
          <w:szCs w:val="32"/>
        </w:rPr>
        <w:t xml:space="preserve"> </w:t>
      </w:r>
      <w:r w:rsidR="00565FA4" w:rsidRPr="00565FA4">
        <w:rPr>
          <w:rFonts w:asciiTheme="minorHAnsi" w:hAnsiTheme="minorHAnsi" w:cstheme="minorHAnsi"/>
          <w:sz w:val="32"/>
          <w:szCs w:val="32"/>
        </w:rPr>
        <w:t>Popa Gabriela</w:t>
      </w:r>
      <w:r w:rsidR="00E83EF3">
        <w:rPr>
          <w:rFonts w:asciiTheme="minorHAnsi" w:hAnsiTheme="minorHAnsi" w:cstheme="minorHAnsi"/>
          <w:sz w:val="32"/>
          <w:szCs w:val="32"/>
        </w:rPr>
        <w:t xml:space="preserve">. </w:t>
      </w:r>
      <w:bookmarkStart w:id="0" w:name="_GoBack"/>
      <w:bookmarkEnd w:id="0"/>
    </w:p>
    <w:p w:rsidR="006C2F72" w:rsidRPr="00565FA4" w:rsidRDefault="00565FA4" w:rsidP="002D536F">
      <w:pPr>
        <w:spacing w:line="360" w:lineRule="auto"/>
        <w:ind w:firstLine="709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</w:t>
      </w:r>
      <w:r w:rsidRPr="00565FA4">
        <w:rPr>
          <w:rFonts w:asciiTheme="minorHAnsi" w:hAnsiTheme="minorHAnsi" w:cstheme="minorHAnsi"/>
          <w:sz w:val="32"/>
          <w:szCs w:val="32"/>
        </w:rPr>
        <w:t>ă puteți programa la n</w:t>
      </w:r>
      <w:r>
        <w:rPr>
          <w:rFonts w:asciiTheme="minorHAnsi" w:hAnsiTheme="minorHAnsi" w:cstheme="minorHAnsi"/>
          <w:sz w:val="32"/>
          <w:szCs w:val="32"/>
        </w:rPr>
        <w:t xml:space="preserve">umărul de telefon </w:t>
      </w:r>
      <w:r w:rsidRPr="00565FA4">
        <w:rPr>
          <w:rFonts w:asciiTheme="minorHAnsi" w:hAnsiTheme="minorHAnsi" w:cstheme="minorHAnsi"/>
          <w:sz w:val="32"/>
          <w:szCs w:val="32"/>
        </w:rPr>
        <w:t>0724713126.</w:t>
      </w:r>
    </w:p>
    <w:p w:rsidR="006C2F72" w:rsidRPr="00565FA4" w:rsidRDefault="006C2F72" w:rsidP="00565FA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6C2F72" w:rsidRPr="00565FA4" w:rsidRDefault="006C2F72" w:rsidP="00565FA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6C2F72" w:rsidRPr="00565FA4" w:rsidRDefault="00565FA4" w:rsidP="00565FA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D</w:t>
      </w:r>
      <w:r w:rsidRPr="00565FA4">
        <w:rPr>
          <w:rFonts w:asciiTheme="minorHAnsi" w:hAnsiTheme="minorHAnsi" w:cstheme="minorHAnsi"/>
          <w:sz w:val="32"/>
          <w:szCs w:val="32"/>
        </w:rPr>
        <w:t>irectiunea,</w:t>
      </w:r>
    </w:p>
    <w:p w:rsidR="006C2F72" w:rsidRPr="00565FA4" w:rsidRDefault="006C2F72" w:rsidP="00565FA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CBCEC3" wp14:editId="2EC7E0F6">
            <wp:simplePos x="0" y="0"/>
            <wp:positionH relativeFrom="column">
              <wp:posOffset>4572000</wp:posOffset>
            </wp:positionH>
            <wp:positionV relativeFrom="paragraph">
              <wp:posOffset>133350</wp:posOffset>
            </wp:positionV>
            <wp:extent cx="1828800" cy="1028700"/>
            <wp:effectExtent l="19050" t="0" r="0" b="0"/>
            <wp:wrapSquare wrapText="bothSides"/>
            <wp:docPr id="3" name="Picture 2" descr="sig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l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  <a:solidFill>
                      <a:srgbClr val="BBE0E3"/>
                    </a:solidFill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MINISTERUL EDUCAŢIEI NAŢIONALE </w:t>
      </w:r>
    </w:p>
    <w:p w:rsidR="006C2F72" w:rsidRDefault="006C2F72" w:rsidP="006C2F72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INSPECTORATUL ŞCOLAR JUDEŢEAN PRAHOVA</w:t>
      </w:r>
    </w:p>
    <w:p w:rsidR="006C2F72" w:rsidRDefault="006C2F72" w:rsidP="006C2F7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LICEUL TEORETIC „AUREL VLAICU”  ORAŞUL BREAZA, </w:t>
      </w:r>
    </w:p>
    <w:p w:rsidR="006C2F72" w:rsidRDefault="006C2F72" w:rsidP="006C2F7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STR. REPUBLICII, NR. 69</w:t>
      </w:r>
    </w:p>
    <w:p w:rsidR="006C2F72" w:rsidRDefault="006C2F72" w:rsidP="006C2F72">
      <w:pPr>
        <w:rPr>
          <w:b/>
          <w:sz w:val="20"/>
          <w:szCs w:val="20"/>
        </w:rPr>
      </w:pPr>
      <w:r>
        <w:rPr>
          <w:b/>
          <w:sz w:val="20"/>
          <w:szCs w:val="20"/>
        </w:rPr>
        <w:t>TEL. 0244340627, FAX 0244340907</w:t>
      </w:r>
    </w:p>
    <w:p w:rsidR="006C2F72" w:rsidRDefault="006C2F72" w:rsidP="006C2F72">
      <w:pPr>
        <w:rPr>
          <w:b/>
          <w:sz w:val="20"/>
          <w:szCs w:val="20"/>
        </w:rPr>
      </w:pPr>
      <w:r>
        <w:rPr>
          <w:b/>
          <w:sz w:val="20"/>
          <w:szCs w:val="20"/>
        </w:rPr>
        <w:t>e-mail:lic_vlaicu@yahoo.com</w:t>
      </w:r>
    </w:p>
    <w:p w:rsidR="006C2F72" w:rsidRDefault="006C2F72" w:rsidP="006C2F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13970" t="13970" r="5080" b="50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82DF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2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6/HQ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"/>
            </w:pict>
          </mc:Fallback>
        </mc:AlternateContent>
      </w:r>
    </w:p>
    <w:p w:rsidR="006C2F72" w:rsidRDefault="006C2F72" w:rsidP="006C2F72">
      <w:pPr>
        <w:jc w:val="center"/>
        <w:rPr>
          <w:sz w:val="28"/>
          <w:szCs w:val="28"/>
        </w:rPr>
      </w:pPr>
    </w:p>
    <w:p w:rsidR="006C2F72" w:rsidRDefault="006C2F72" w:rsidP="006C2F72">
      <w:pPr>
        <w:jc w:val="center"/>
        <w:rPr>
          <w:sz w:val="28"/>
          <w:szCs w:val="28"/>
        </w:rPr>
      </w:pPr>
    </w:p>
    <w:p w:rsidR="006C2F72" w:rsidRPr="004C610E" w:rsidRDefault="006C2F72" w:rsidP="006C2F72">
      <w:pPr>
        <w:jc w:val="center"/>
        <w:rPr>
          <w:b/>
          <w:sz w:val="52"/>
          <w:szCs w:val="52"/>
        </w:rPr>
      </w:pPr>
      <w:r w:rsidRPr="004C610E">
        <w:rPr>
          <w:b/>
          <w:sz w:val="52"/>
          <w:szCs w:val="52"/>
        </w:rPr>
        <w:t xml:space="preserve">C O M U N I C A R E </w:t>
      </w:r>
    </w:p>
    <w:p w:rsidR="006C2F72" w:rsidRDefault="006C2F72" w:rsidP="006C2F72">
      <w:pPr>
        <w:jc w:val="center"/>
        <w:rPr>
          <w:sz w:val="28"/>
          <w:szCs w:val="28"/>
        </w:rPr>
      </w:pPr>
    </w:p>
    <w:p w:rsidR="006C2F72" w:rsidRDefault="006C2F72" w:rsidP="006C2F72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ÎNSCRIERILE  PENTRU CLASA PREGĂTITOARE, an școlar 2018/2019, au loc în perioada 08 - 26 martie 2018 (Etapa I), la secretariatul Liceului Teoretic   ”Aurel Vlaicu” Breaza, după urmatorul program:</w:t>
      </w:r>
    </w:p>
    <w:p w:rsidR="006C2F72" w:rsidRDefault="006C2F72" w:rsidP="006C2F72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 xml:space="preserve">       Luni-vineri  - 9,00 – 18,00</w:t>
      </w:r>
    </w:p>
    <w:p w:rsidR="006C2F72" w:rsidRDefault="006C2F72" w:rsidP="006C2F72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6C2F72" w:rsidRDefault="006C2F72" w:rsidP="006C2F72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DIRECTIUNEA,</w:t>
      </w: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44"/>
          <w:szCs w:val="44"/>
        </w:rPr>
      </w:pPr>
      <w:r w:rsidRPr="00007F59">
        <w:rPr>
          <w:b/>
          <w:i/>
          <w:sz w:val="52"/>
          <w:szCs w:val="52"/>
        </w:rPr>
        <w:t>TELVERDE</w:t>
      </w:r>
      <w:r>
        <w:rPr>
          <w:b/>
          <w:sz w:val="44"/>
          <w:szCs w:val="44"/>
        </w:rPr>
        <w:t xml:space="preserve"> – 0800 816 244 – instituit la nivelul ISJ Prahova, începând cu data de 08.03.2018</w:t>
      </w:r>
    </w:p>
    <w:p w:rsidR="006C2F72" w:rsidRDefault="006C2F72" w:rsidP="006C2F72">
      <w:pPr>
        <w:rPr>
          <w:b/>
          <w:sz w:val="44"/>
          <w:szCs w:val="44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rPr>
          <w:b/>
          <w:sz w:val="20"/>
          <w:szCs w:val="20"/>
        </w:rPr>
      </w:pPr>
    </w:p>
    <w:p w:rsidR="006C2F72" w:rsidRDefault="006C2F72" w:rsidP="006C2F72">
      <w:pPr>
        <w:jc w:val="center"/>
        <w:rPr>
          <w:b/>
          <w:sz w:val="20"/>
          <w:szCs w:val="20"/>
        </w:rPr>
      </w:pPr>
    </w:p>
    <w:p w:rsidR="006C2F72" w:rsidRDefault="006C2F72" w:rsidP="006C2F72">
      <w:pPr>
        <w:jc w:val="center"/>
        <w:rPr>
          <w:b/>
          <w:sz w:val="20"/>
          <w:szCs w:val="20"/>
        </w:rPr>
      </w:pPr>
    </w:p>
    <w:p w:rsidR="006C2F72" w:rsidRDefault="006C2F72" w:rsidP="006C2F72">
      <w:pPr>
        <w:jc w:val="center"/>
        <w:rPr>
          <w:sz w:val="28"/>
          <w:szCs w:val="28"/>
        </w:rPr>
      </w:pPr>
    </w:p>
    <w:p w:rsidR="006C2F72" w:rsidRPr="006C2F72" w:rsidRDefault="006C2F72" w:rsidP="006C2F72">
      <w:pPr>
        <w:pStyle w:val="Title"/>
        <w:rPr>
          <w:rFonts w:asciiTheme="minorHAnsi" w:hAnsiTheme="minorHAnsi" w:cstheme="minorHAnsi"/>
        </w:rPr>
      </w:pPr>
      <w:r w:rsidRPr="006C2F72">
        <w:rPr>
          <w:rFonts w:asciiTheme="minorHAnsi" w:hAnsiTheme="minorHAnsi" w:cstheme="minorHAnsi"/>
        </w:rPr>
        <w:t xml:space="preserve">C O M U N I C A R E </w:t>
      </w:r>
    </w:p>
    <w:p w:rsidR="006C2F72" w:rsidRDefault="006C2F72" w:rsidP="006C2F72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6C2F72" w:rsidRDefault="006C2F72" w:rsidP="006C2F72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6C2F72" w:rsidRPr="006C2F72" w:rsidRDefault="006C2F72" w:rsidP="006C2F72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6C2F72" w:rsidRPr="006C2F72" w:rsidRDefault="006C2F72" w:rsidP="006C2F7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44"/>
          <w:szCs w:val="44"/>
        </w:rPr>
        <w:tab/>
      </w:r>
      <w:r w:rsidRPr="006C2F72">
        <w:rPr>
          <w:rFonts w:asciiTheme="minorHAnsi" w:hAnsiTheme="minorHAnsi" w:cstheme="minorHAnsi"/>
          <w:sz w:val="44"/>
          <w:szCs w:val="44"/>
        </w:rPr>
        <w:tab/>
      </w:r>
      <w:r w:rsidRPr="006C2F72">
        <w:rPr>
          <w:rFonts w:asciiTheme="minorHAnsi" w:hAnsiTheme="minorHAnsi" w:cstheme="minorHAnsi"/>
          <w:sz w:val="28"/>
          <w:szCs w:val="28"/>
        </w:rPr>
        <w:t xml:space="preserve">În </w:t>
      </w:r>
      <w:r w:rsidRPr="006C2F72">
        <w:rPr>
          <w:rFonts w:asciiTheme="minorHAnsi" w:hAnsiTheme="minorHAnsi" w:cstheme="minorHAnsi"/>
          <w:b/>
          <w:sz w:val="28"/>
          <w:szCs w:val="28"/>
        </w:rPr>
        <w:t>anul școlar 2018/2019</w:t>
      </w:r>
      <w:r w:rsidRPr="006C2F72">
        <w:rPr>
          <w:rFonts w:asciiTheme="minorHAnsi" w:hAnsiTheme="minorHAnsi" w:cstheme="minorHAnsi"/>
          <w:sz w:val="28"/>
          <w:szCs w:val="28"/>
        </w:rPr>
        <w:t>, la clasa pregătitoare, avem aprobate prin planul de școlarizare:</w:t>
      </w:r>
    </w:p>
    <w:p w:rsidR="006C2F72" w:rsidRPr="006C2F72" w:rsidRDefault="006C2F72" w:rsidP="006C2F72">
      <w:pPr>
        <w:widowControl/>
        <w:numPr>
          <w:ilvl w:val="0"/>
          <w:numId w:val="45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28"/>
          <w:szCs w:val="28"/>
        </w:rPr>
        <w:t>2 clase/ 60 elevi</w:t>
      </w:r>
      <w:r w:rsidRPr="006C2F72">
        <w:rPr>
          <w:rFonts w:asciiTheme="minorHAnsi" w:hAnsiTheme="minorHAnsi" w:cstheme="minorHAnsi"/>
          <w:sz w:val="28"/>
          <w:szCs w:val="28"/>
        </w:rPr>
        <w:t xml:space="preserve"> Liceul Teoretic „Aurel Vlaicu”, Orașul Breaza;</w:t>
      </w:r>
    </w:p>
    <w:p w:rsidR="006C2F72" w:rsidRPr="006C2F72" w:rsidRDefault="006C2F72" w:rsidP="006C2F72">
      <w:pPr>
        <w:widowControl/>
        <w:numPr>
          <w:ilvl w:val="0"/>
          <w:numId w:val="45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28"/>
          <w:szCs w:val="28"/>
        </w:rPr>
        <w:t>1 clasă/ 14 elevi</w:t>
      </w:r>
      <w:r w:rsidRPr="006C2F72">
        <w:rPr>
          <w:rFonts w:asciiTheme="minorHAnsi" w:hAnsiTheme="minorHAnsi" w:cstheme="minorHAnsi"/>
          <w:sz w:val="28"/>
          <w:szCs w:val="28"/>
        </w:rPr>
        <w:t xml:space="preserve"> Școala Gimnazială Breaza de Jos;</w:t>
      </w:r>
    </w:p>
    <w:p w:rsidR="006C2F72" w:rsidRPr="006C2F72" w:rsidRDefault="006C2F72" w:rsidP="006C2F72">
      <w:pPr>
        <w:widowControl/>
        <w:numPr>
          <w:ilvl w:val="0"/>
          <w:numId w:val="45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28"/>
          <w:szCs w:val="28"/>
        </w:rPr>
        <w:t>0,5 clasă/3 elevi</w:t>
      </w:r>
      <w:r w:rsidRPr="006C2F72">
        <w:rPr>
          <w:rFonts w:asciiTheme="minorHAnsi" w:hAnsiTheme="minorHAnsi" w:cstheme="minorHAnsi"/>
          <w:sz w:val="28"/>
          <w:szCs w:val="28"/>
        </w:rPr>
        <w:t xml:space="preserve"> Școala Primară Valea Târsei;</w:t>
      </w:r>
    </w:p>
    <w:p w:rsidR="006C2F72" w:rsidRPr="006C2F72" w:rsidRDefault="006C2F72" w:rsidP="006C2F72">
      <w:pPr>
        <w:widowControl/>
        <w:numPr>
          <w:ilvl w:val="0"/>
          <w:numId w:val="45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28"/>
          <w:szCs w:val="28"/>
        </w:rPr>
        <w:t>1 clasă/ 27 elevi</w:t>
      </w:r>
      <w:r w:rsidRPr="006C2F72">
        <w:rPr>
          <w:rFonts w:asciiTheme="minorHAnsi" w:hAnsiTheme="minorHAnsi" w:cstheme="minorHAnsi"/>
          <w:sz w:val="28"/>
          <w:szCs w:val="28"/>
        </w:rPr>
        <w:t xml:space="preserve"> Școala Gimnazială ”Constantin Brâncoveanu”;</w:t>
      </w:r>
    </w:p>
    <w:p w:rsidR="006C2F72" w:rsidRPr="006C2F72" w:rsidRDefault="006C2F72" w:rsidP="006C2F72">
      <w:pPr>
        <w:widowControl/>
        <w:numPr>
          <w:ilvl w:val="0"/>
          <w:numId w:val="45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b/>
          <w:sz w:val="28"/>
          <w:szCs w:val="28"/>
        </w:rPr>
        <w:t>1 clasă/ 13 elevi</w:t>
      </w:r>
      <w:r w:rsidRPr="006C2F72">
        <w:rPr>
          <w:rFonts w:asciiTheme="minorHAnsi" w:hAnsiTheme="minorHAnsi" w:cstheme="minorHAnsi"/>
          <w:sz w:val="28"/>
          <w:szCs w:val="28"/>
        </w:rPr>
        <w:t xml:space="preserve"> Școala Gimnazială Nistoresti.</w:t>
      </w:r>
    </w:p>
    <w:p w:rsidR="006C2F72" w:rsidRPr="006C2F72" w:rsidRDefault="006C2F72" w:rsidP="006C2F72">
      <w:pPr>
        <w:spacing w:line="360" w:lineRule="auto"/>
        <w:ind w:left="3600"/>
        <w:rPr>
          <w:rFonts w:asciiTheme="minorHAnsi" w:hAnsiTheme="minorHAnsi" w:cstheme="minorHAnsi"/>
          <w:b/>
          <w:sz w:val="44"/>
          <w:szCs w:val="44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44"/>
          <w:szCs w:val="44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sz w:val="28"/>
          <w:szCs w:val="28"/>
        </w:rPr>
      </w:pPr>
      <w:r w:rsidRPr="006C2F72">
        <w:rPr>
          <w:rFonts w:asciiTheme="minorHAnsi" w:hAnsiTheme="minorHAnsi" w:cstheme="minorHAnsi"/>
          <w:sz w:val="28"/>
          <w:szCs w:val="28"/>
        </w:rPr>
        <w:t>DIRECTIUNEA,</w:t>
      </w: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44"/>
          <w:szCs w:val="44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Pr="006C2F72" w:rsidRDefault="006C2F72" w:rsidP="006C2F72">
      <w:pPr>
        <w:ind w:left="3600"/>
        <w:rPr>
          <w:rFonts w:asciiTheme="minorHAnsi" w:hAnsiTheme="minorHAnsi" w:cstheme="minorHAnsi"/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6C2F72" w:rsidRDefault="006C2F72" w:rsidP="006C2F72">
      <w:pPr>
        <w:ind w:left="3600"/>
        <w:rPr>
          <w:b/>
          <w:sz w:val="18"/>
          <w:szCs w:val="18"/>
        </w:rPr>
      </w:pPr>
    </w:p>
    <w:p w:rsidR="003E2446" w:rsidRPr="00237360" w:rsidRDefault="003E2446" w:rsidP="00237360"/>
    <w:sectPr w:rsidR="003E2446" w:rsidRPr="00237360" w:rsidSect="0064441D">
      <w:headerReference w:type="default" r:id="rId9"/>
      <w:footerReference w:type="default" r:id="rId10"/>
      <w:pgSz w:w="11906" w:h="16838"/>
      <w:pgMar w:top="1679" w:right="850" w:bottom="1135" w:left="851" w:header="283" w:footer="182" w:gutter="0"/>
      <w:cols w:space="708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0C8" w:rsidRDefault="009D60C8">
      <w:r>
        <w:separator/>
      </w:r>
    </w:p>
  </w:endnote>
  <w:endnote w:type="continuationSeparator" w:id="0">
    <w:p w:rsidR="009D60C8" w:rsidRDefault="009D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OpenSymbol">
    <w:altName w:val="Courier New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7E" w:rsidRPr="00720ADD" w:rsidRDefault="00832B10" w:rsidP="005800D1">
    <w:pPr>
      <w:pStyle w:val="Footer"/>
      <w:spacing w:line="360" w:lineRule="auto"/>
      <w:jc w:val="right"/>
      <w:rPr>
        <w:rFonts w:ascii="Arial" w:hAnsi="Arial" w:cs="Arial"/>
        <w:color w:val="FFFFFF" w:themeColor="background1"/>
        <w:sz w:val="20"/>
        <w:szCs w:val="20"/>
      </w:rPr>
    </w:pPr>
    <w:r>
      <w:rPr>
        <w:rFonts w:ascii="Arial" w:hAnsi="Arial" w:cs="Arial"/>
        <w:noProof/>
        <w:color w:val="244061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6237605</wp:posOffset>
              </wp:positionH>
              <wp:positionV relativeFrom="paragraph">
                <wp:posOffset>-59055</wp:posOffset>
              </wp:positionV>
              <wp:extent cx="541020" cy="328295"/>
              <wp:effectExtent l="0" t="0" r="0" b="0"/>
              <wp:wrapNone/>
              <wp:docPr id="7" name="Rounded 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020" cy="328295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307E" w:rsidRPr="002A0F6D" w:rsidRDefault="0012307E" w:rsidP="003538C3">
                          <w:pPr>
                            <w:jc w:val="center"/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16"/>
                            </w:rPr>
                          </w:pPr>
                          <w:r w:rsidRPr="0013719E"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3719E"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13719E"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60C8">
                            <w:rPr>
                              <w:rFonts w:ascii="Arial" w:hAnsi="Arial" w:cs="Arial"/>
                              <w:b/>
                              <w:noProof/>
                              <w:color w:val="0F243E" w:themeColor="text2" w:themeShade="80"/>
                              <w:sz w:val="16"/>
                              <w:szCs w:val="16"/>
                            </w:rPr>
                            <w:t>1</w:t>
                          </w:r>
                          <w:r w:rsidRPr="0013719E"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16"/>
                              <w:szCs w:val="16"/>
                            </w:rPr>
                            <w:fldChar w:fldCharType="end"/>
                          </w:r>
                          <w:r w:rsidRPr="0013719E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16"/>
                            </w:rPr>
                            <w:t>/</w:t>
                          </w:r>
                          <w:r w:rsidR="009D60C8">
                            <w:fldChar w:fldCharType="begin"/>
                          </w:r>
                          <w:r w:rsidR="009D60C8">
                            <w:instrText xml:space="preserve"> NUMPAGES  \* Arabic  \* MERGEFORMAT </w:instrText>
                          </w:r>
                          <w:r w:rsidR="009D60C8">
                            <w:fldChar w:fldCharType="separate"/>
                          </w:r>
                          <w:r w:rsidR="009D60C8" w:rsidRPr="009D60C8">
                            <w:rPr>
                              <w:rFonts w:ascii="Arial" w:hAnsi="Arial" w:cs="Arial"/>
                              <w:noProof/>
                              <w:color w:val="0F243E" w:themeColor="text2" w:themeShade="80"/>
                              <w:sz w:val="16"/>
                              <w:szCs w:val="16"/>
                            </w:rPr>
                            <w:t>1</w:t>
                          </w:r>
                          <w:r w:rsidR="009D60C8">
                            <w:rPr>
                              <w:rFonts w:ascii="Arial" w:hAnsi="Arial" w:cs="Arial"/>
                              <w:noProof/>
                              <w:color w:val="0F243E" w:themeColor="text2" w:themeShade="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7" o:spid="_x0000_s1027" style="position:absolute;left:0;text-align:left;margin-left:491.15pt;margin-top:-4.65pt;width:42.6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" fillcolor="white [3212]" stroked="f" strokeweight="2pt">
              <v:path arrowok="t"/>
              <v:textbox>
                <w:txbxContent>
                  <w:p w:rsidR="0012307E" w:rsidRPr="002A0F6D" w:rsidRDefault="0012307E" w:rsidP="003538C3">
                    <w:pPr>
                      <w:jc w:val="center"/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16"/>
                      </w:rPr>
                    </w:pPr>
                    <w:r w:rsidRPr="0013719E">
                      <w:rPr>
                        <w:rFonts w:ascii="Arial" w:hAnsi="Arial" w:cs="Arial"/>
                        <w:b/>
                        <w:color w:val="0F243E" w:themeColor="text2" w:themeShade="80"/>
                        <w:sz w:val="16"/>
                        <w:szCs w:val="16"/>
                      </w:rPr>
                      <w:fldChar w:fldCharType="begin"/>
                    </w:r>
                    <w:r w:rsidRPr="0013719E">
                      <w:rPr>
                        <w:rFonts w:ascii="Arial" w:hAnsi="Arial" w:cs="Arial"/>
                        <w:b/>
                        <w:color w:val="0F243E" w:themeColor="text2" w:themeShade="80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13719E">
                      <w:rPr>
                        <w:rFonts w:ascii="Arial" w:hAnsi="Arial" w:cs="Arial"/>
                        <w:b/>
                        <w:color w:val="0F243E" w:themeColor="text2" w:themeShade="80"/>
                        <w:sz w:val="16"/>
                        <w:szCs w:val="16"/>
                      </w:rPr>
                      <w:fldChar w:fldCharType="separate"/>
                    </w:r>
                    <w:r w:rsidR="009D60C8">
                      <w:rPr>
                        <w:rFonts w:ascii="Arial" w:hAnsi="Arial" w:cs="Arial"/>
                        <w:b/>
                        <w:noProof/>
                        <w:color w:val="0F243E" w:themeColor="text2" w:themeShade="80"/>
                        <w:sz w:val="16"/>
                        <w:szCs w:val="16"/>
                      </w:rPr>
                      <w:t>1</w:t>
                    </w:r>
                    <w:r w:rsidRPr="0013719E">
                      <w:rPr>
                        <w:rFonts w:ascii="Arial" w:hAnsi="Arial" w:cs="Arial"/>
                        <w:b/>
                        <w:color w:val="0F243E" w:themeColor="text2" w:themeShade="80"/>
                        <w:sz w:val="16"/>
                        <w:szCs w:val="16"/>
                      </w:rPr>
                      <w:fldChar w:fldCharType="end"/>
                    </w:r>
                    <w:r w:rsidRPr="0013719E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16"/>
                      </w:rPr>
                      <w:t>/</w:t>
                    </w:r>
                    <w:r w:rsidR="009D60C8">
                      <w:fldChar w:fldCharType="begin"/>
                    </w:r>
                    <w:r w:rsidR="009D60C8">
                      <w:instrText xml:space="preserve"> NUMPAGES  \* Arabic  \* MERGEFORMAT </w:instrText>
                    </w:r>
                    <w:r w:rsidR="009D60C8">
                      <w:fldChar w:fldCharType="separate"/>
                    </w:r>
                    <w:r w:rsidR="009D60C8" w:rsidRPr="009D60C8">
                      <w:rPr>
                        <w:rFonts w:ascii="Arial" w:hAnsi="Arial" w:cs="Arial"/>
                        <w:noProof/>
                        <w:color w:val="0F243E" w:themeColor="text2" w:themeShade="80"/>
                        <w:sz w:val="16"/>
                        <w:szCs w:val="16"/>
                      </w:rPr>
                      <w:t>1</w:t>
                    </w:r>
                    <w:r w:rsidR="009D60C8">
                      <w:rPr>
                        <w:rFonts w:ascii="Arial" w:hAnsi="Arial" w:cs="Arial"/>
                        <w:noProof/>
                        <w:color w:val="0F243E" w:themeColor="text2" w:themeShade="8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  <w:r>
      <w:rPr>
        <w:rStyle w:val="Hyperlink"/>
        <w:noProof/>
        <w:color w:val="244061"/>
        <w:u w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4145915</wp:posOffset>
              </wp:positionH>
              <wp:positionV relativeFrom="paragraph">
                <wp:posOffset>-59055</wp:posOffset>
              </wp:positionV>
              <wp:extent cx="2019300" cy="328295"/>
              <wp:effectExtent l="0" t="0" r="0" b="0"/>
              <wp:wrapNone/>
              <wp:docPr id="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19300" cy="32829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2307E" w:rsidRPr="00832B10" w:rsidRDefault="009D60C8" w:rsidP="00D4260B">
                          <w:pPr>
                            <w:pStyle w:val="TableHeading"/>
                            <w:spacing w:line="276" w:lineRule="auto"/>
                            <w:rPr>
                              <w:rFonts w:ascii="Arial" w:hAnsi="Arial" w:cs="Arial"/>
                              <w:b w:val="0"/>
                              <w:i/>
                              <w:color w:val="FFFFFF" w:themeColor="background1"/>
                              <w:sz w:val="20"/>
                              <w:szCs w:val="18"/>
                            </w:rPr>
                          </w:pPr>
                          <w:hyperlink r:id="rId1" w:history="1">
                            <w:r w:rsidR="0012307E" w:rsidRPr="00832B10">
                              <w:rPr>
                                <w:rStyle w:val="Hyperlink"/>
                                <w:rFonts w:ascii="Arial" w:hAnsi="Arial" w:cs="Arial"/>
                                <w:b w:val="0"/>
                                <w:i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Pasiune</w:t>
                            </w:r>
                          </w:hyperlink>
                          <w:r w:rsidR="0012307E" w:rsidRPr="00832B10">
                            <w:rPr>
                              <w:rStyle w:val="Hyperlink"/>
                              <w:rFonts w:ascii="Arial" w:hAnsi="Arial" w:cs="Arial"/>
                              <w:b w:val="0"/>
                              <w:i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 xml:space="preserve"> pentru educație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_x0000_s1028" style="position:absolute;left:0;text-align:left;margin-left:326.45pt;margin-top:-4.65pt;width:159pt;height: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" filled="f" stroked="f">
              <v:textbox>
                <w:txbxContent>
                  <w:p w:rsidR="0012307E" w:rsidRPr="00832B10" w:rsidRDefault="00B6012E" w:rsidP="00D4260B">
                    <w:pPr>
                      <w:pStyle w:val="TableHeading"/>
                      <w:spacing w:line="276" w:lineRule="auto"/>
                      <w:rPr>
                        <w:rFonts w:ascii="Arial" w:hAnsi="Arial" w:cs="Arial"/>
                        <w:b w:val="0"/>
                        <w:i/>
                        <w:color w:val="FFFFFF" w:themeColor="background1"/>
                        <w:sz w:val="20"/>
                        <w:szCs w:val="18"/>
                      </w:rPr>
                    </w:pPr>
                    <w:hyperlink r:id="rId2" w:history="1">
                      <w:r w:rsidR="0012307E" w:rsidRPr="00832B10">
                        <w:rPr>
                          <w:rStyle w:val="Hyperlink"/>
                          <w:rFonts w:ascii="Arial" w:hAnsi="Arial" w:cs="Arial"/>
                          <w:b w:val="0"/>
                          <w:i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Pasiune</w:t>
                      </w:r>
                    </w:hyperlink>
                    <w:r w:rsidR="0012307E" w:rsidRPr="00832B10">
                      <w:rPr>
                        <w:rStyle w:val="Hyperlink"/>
                        <w:rFonts w:ascii="Arial" w:hAnsi="Arial" w:cs="Arial"/>
                        <w:b w:val="0"/>
                        <w:i/>
                        <w:color w:val="FFFFFF" w:themeColor="background1"/>
                        <w:sz w:val="20"/>
                        <w:szCs w:val="20"/>
                        <w:u w:val="none"/>
                      </w:rPr>
                      <w:t xml:space="preserve"> pentru educație</w:t>
                    </w:r>
                  </w:p>
                </w:txbxContent>
              </v:textbox>
            </v:roundrect>
          </w:pict>
        </mc:Fallback>
      </mc:AlternateContent>
    </w:r>
    <w:r>
      <w:rPr>
        <w:rStyle w:val="Hyperlink"/>
        <w:noProof/>
        <w:color w:val="244061"/>
        <w:u w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-528955</wp:posOffset>
              </wp:positionH>
              <wp:positionV relativeFrom="paragraph">
                <wp:posOffset>-59055</wp:posOffset>
              </wp:positionV>
              <wp:extent cx="4448175" cy="328295"/>
              <wp:effectExtent l="0" t="0" r="0" b="0"/>
              <wp:wrapNone/>
              <wp:docPr id="17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8175" cy="32829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2307E" w:rsidRPr="00832B10" w:rsidRDefault="0012307E" w:rsidP="00B75611">
                          <w:pPr>
                            <w:pStyle w:val="TableHeading"/>
                            <w:jc w:val="right"/>
                            <w:rPr>
                              <w:rFonts w:ascii="Arial" w:hAnsi="Arial" w:cs="Arial"/>
                              <w:b w:val="0"/>
                              <w:color w:val="FFFFFF" w:themeColor="background1"/>
                              <w:sz w:val="20"/>
                            </w:rPr>
                          </w:pPr>
                          <w:r w:rsidRPr="00832B10">
                            <w:rPr>
                              <w:rFonts w:ascii="Arial" w:hAnsi="Arial" w:cs="Arial"/>
                              <w:b w:val="0"/>
                              <w:color w:val="FFFFFF" w:themeColor="background1"/>
                              <w:sz w:val="20"/>
                            </w:rPr>
                            <w:t>Liceul Teoretic „Aurel Vlaicu”, Orașul Breaza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_x0000_s1029" style="position:absolute;left:0;text-align:left;margin-left:-41.65pt;margin-top:-4.65pt;width:350.2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" filled="f" stroked="f">
              <v:textbox>
                <w:txbxContent>
                  <w:p w:rsidR="0012307E" w:rsidRPr="00832B10" w:rsidRDefault="0012307E" w:rsidP="00B75611">
                    <w:pPr>
                      <w:pStyle w:val="TableHeading"/>
                      <w:jc w:val="right"/>
                      <w:rPr>
                        <w:rFonts w:ascii="Arial" w:hAnsi="Arial" w:cs="Arial"/>
                        <w:b w:val="0"/>
                        <w:color w:val="FFFFFF" w:themeColor="background1"/>
                        <w:sz w:val="20"/>
                      </w:rPr>
                    </w:pPr>
                    <w:r w:rsidRPr="00832B10">
                      <w:rPr>
                        <w:rFonts w:ascii="Arial" w:hAnsi="Arial" w:cs="Arial"/>
                        <w:b w:val="0"/>
                        <w:color w:val="FFFFFF" w:themeColor="background1"/>
                        <w:sz w:val="20"/>
                      </w:rPr>
                      <w:t>Liceul Teoretic „Aurel Vlaicu”, Orașul Breaza</w:t>
                    </w:r>
                  </w:p>
                </w:txbxContent>
              </v:textbox>
            </v:roundrect>
          </w:pict>
        </mc:Fallback>
      </mc:AlternateContent>
    </w:r>
    <w:r>
      <w:rPr>
        <w:rFonts w:ascii="Arial" w:hAnsi="Arial" w:cs="Arial"/>
        <w:noProof/>
        <w:color w:val="244061"/>
        <w:sz w:val="20"/>
        <w:szCs w:val="20"/>
      </w:rPr>
      <mc:AlternateContent>
        <mc:Choice Requires="wps">
          <w:drawing>
            <wp:anchor distT="0" distB="0" distL="114300" distR="114300" simplePos="0" relativeHeight="251659263" behindDoc="1" locked="0" layoutInCell="1" allowOverlap="1">
              <wp:simplePos x="0" y="0"/>
              <wp:positionH relativeFrom="column">
                <wp:posOffset>-628015</wp:posOffset>
              </wp:positionH>
              <wp:positionV relativeFrom="paragraph">
                <wp:posOffset>-59055</wp:posOffset>
              </wp:positionV>
              <wp:extent cx="7768590" cy="328295"/>
              <wp:effectExtent l="0" t="0" r="3810" b="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8590" cy="328295"/>
                      </a:xfrm>
                      <a:prstGeom prst="round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06B34346" id="Rounded Rectangle 1" o:spid="_x0000_s1026" style="position:absolute;margin-left:-49.45pt;margin-top:-4.65pt;width:611.7pt;height:25.8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" fillcolor="#1f497d [3215]" stroked="f" strokeweight="2pt">
              <v:path arrowok="t"/>
            </v:roundrect>
          </w:pict>
        </mc:Fallback>
      </mc:AlternateContent>
    </w:r>
    <w:r w:rsidR="00E93A04">
      <w:rPr>
        <w:rStyle w:val="Hyperlink"/>
        <w:noProof/>
        <w:color w:val="244061"/>
        <w:u w:val="none"/>
      </w:rPr>
      <mc:AlternateContent>
        <mc:Choice Requires="wps">
          <w:drawing>
            <wp:anchor distT="0" distB="0" distL="114299" distR="114299" simplePos="0" relativeHeight="251662336" behindDoc="0" locked="0" layoutInCell="1" allowOverlap="1">
              <wp:simplePos x="0" y="0"/>
              <wp:positionH relativeFrom="column">
                <wp:posOffset>4035425</wp:posOffset>
              </wp:positionH>
              <wp:positionV relativeFrom="paragraph">
                <wp:posOffset>-161926</wp:posOffset>
              </wp:positionV>
              <wp:extent cx="0" cy="431165"/>
              <wp:effectExtent l="0" t="0" r="19050" b="26035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431165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F69CA70" id="Straight Connector 1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17.75pt,-12.75pt" to="317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" strokecolor="white [3212]">
              <o:lock v:ext="edit" shapetype="f"/>
            </v:line>
          </w:pict>
        </mc:Fallback>
      </mc:AlternateContent>
    </w:r>
    <w:r w:rsidR="0012307E">
      <w:rPr>
        <w:rStyle w:val="Hyperlink"/>
        <w:rFonts w:ascii="Arial" w:hAnsi="Arial" w:cs="Arial"/>
        <w:color w:val="244061"/>
        <w:sz w:val="20"/>
        <w:szCs w:val="20"/>
        <w:u w:val="none"/>
      </w:rPr>
      <w:t xml:space="preserve">                                                                                                                                </w:t>
    </w:r>
    <w:r w:rsidR="0012307E" w:rsidRPr="001B5C73">
      <w:rPr>
        <w:rStyle w:val="Hyperlink"/>
        <w:rFonts w:ascii="Arial" w:hAnsi="Arial" w:cs="Arial"/>
        <w:color w:val="0F243E" w:themeColor="text2" w:themeShade="80"/>
        <w:sz w:val="20"/>
        <w:szCs w:val="20"/>
        <w:u w:val="none"/>
      </w:rPr>
      <w:t xml:space="preserve"> </w:t>
    </w:r>
  </w:p>
  <w:p w:rsidR="0012307E" w:rsidRPr="00312FEF" w:rsidRDefault="0012307E" w:rsidP="00312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0C8" w:rsidRDefault="009D60C8">
      <w:r>
        <w:separator/>
      </w:r>
    </w:p>
  </w:footnote>
  <w:footnote w:type="continuationSeparator" w:id="0">
    <w:p w:rsidR="009D60C8" w:rsidRDefault="009D6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7E" w:rsidRDefault="00082307" w:rsidP="0012307E">
    <w:pPr>
      <w:pStyle w:val="Header"/>
      <w:rPr>
        <w:rFonts w:asciiTheme="minorHAnsi" w:hAnsiTheme="minorHAnsi" w:cstheme="minorHAnsi"/>
        <w:b/>
        <w:color w:val="1F497D" w:themeColor="text2"/>
        <w:sz w:val="16"/>
        <w:szCs w:val="16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76639D8">
          <wp:simplePos x="0" y="0"/>
          <wp:positionH relativeFrom="column">
            <wp:posOffset>-283210</wp:posOffset>
          </wp:positionH>
          <wp:positionV relativeFrom="paragraph">
            <wp:posOffset>171450</wp:posOffset>
          </wp:positionV>
          <wp:extent cx="2581275" cy="426085"/>
          <wp:effectExtent l="0" t="0" r="9525" b="0"/>
          <wp:wrapNone/>
          <wp:docPr id="2" name="Picture 2" descr="Acas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as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2377" w:rsidRPr="000328DF">
      <w:rPr>
        <w:b/>
        <w:noProof/>
        <w:sz w:val="16"/>
        <w:szCs w:val="16"/>
      </w:rPr>
      <w:drawing>
        <wp:anchor distT="0" distB="0" distL="114300" distR="114300" simplePos="0" relativeHeight="251658238" behindDoc="1" locked="0" layoutInCell="1" allowOverlap="1">
          <wp:simplePos x="0" y="0"/>
          <wp:positionH relativeFrom="column">
            <wp:posOffset>3898265</wp:posOffset>
          </wp:positionH>
          <wp:positionV relativeFrom="paragraph">
            <wp:posOffset>-93345</wp:posOffset>
          </wp:positionV>
          <wp:extent cx="1295400" cy="807720"/>
          <wp:effectExtent l="0" t="0" r="0" b="0"/>
          <wp:wrapNone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807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2377" w:rsidRPr="000328DF">
      <w:rPr>
        <w:rStyle w:val="Absatz-Standardschriftart"/>
        <w:rFonts w:ascii="Arial" w:hAnsi="Arial" w:cs="Arial"/>
        <w:b/>
        <w:noProof/>
        <w:color w:val="244061"/>
        <w:sz w:val="16"/>
        <w:szCs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4667885</wp:posOffset>
              </wp:positionH>
              <wp:positionV relativeFrom="paragraph">
                <wp:posOffset>-15875</wp:posOffset>
              </wp:positionV>
              <wp:extent cx="2164080" cy="902970"/>
              <wp:effectExtent l="0" t="0" r="0" b="0"/>
              <wp:wrapNone/>
              <wp:docPr id="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164080" cy="90297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2307E" w:rsidRDefault="0012307E" w:rsidP="00937EB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12307E" w:rsidRPr="002936CE" w:rsidRDefault="0012307E" w:rsidP="00937EBA">
                          <w:pPr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="00832B10" w:rsidRPr="002936CE"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t>Liceul Teoretic „Aurel Vlaicu” Oraşul Breaza</w:t>
                          </w:r>
                        </w:p>
                        <w:p w:rsidR="0012307E" w:rsidRPr="00832B10" w:rsidRDefault="00832B10" w:rsidP="00937EBA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832B10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Tel. 0244340627, Fax 0244340907</w:t>
                          </w:r>
                        </w:p>
                        <w:p w:rsidR="0012307E" w:rsidRPr="00832B10" w:rsidRDefault="0012307E" w:rsidP="00937EBA">
                          <w:pPr>
                            <w:rPr>
                              <w:rFonts w:asciiTheme="minorHAnsi" w:hAnsiTheme="minorHAnsi" w:cstheme="minorHAnsi"/>
                              <w:b/>
                              <w:color w:val="4F81BD" w:themeColor="accent1"/>
                              <w:sz w:val="16"/>
                              <w:szCs w:val="16"/>
                            </w:rPr>
                          </w:pPr>
                          <w:r w:rsidRPr="00832B10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e-mail:</w:t>
                          </w:r>
                          <w:r w:rsidRPr="002936CE"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4" w:history="1">
                            <w:r w:rsidRPr="00832B10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lic_vlaicu@yahoo.com</w:t>
                            </w:r>
                          </w:hyperlink>
                        </w:p>
                        <w:p w:rsidR="0012307E" w:rsidRPr="002936CE" w:rsidRDefault="0012307E" w:rsidP="00937EBA">
                          <w:pPr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</w:pPr>
                          <w:r w:rsidRPr="00832B10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web site:</w:t>
                          </w:r>
                          <w:r w:rsidRPr="002936CE"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t xml:space="preserve">  </w:t>
                          </w:r>
                          <w:hyperlink r:id="rId5" w:history="1">
                            <w:r w:rsidRPr="00832B10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www.liceulteoreticaurelvlaicu.ro</w:t>
                            </w:r>
                          </w:hyperlink>
                        </w:p>
                        <w:p w:rsidR="0012307E" w:rsidRPr="00937EBA" w:rsidRDefault="0012307E" w:rsidP="00937EBA">
                          <w:pPr>
                            <w:rPr>
                              <w:rFonts w:asciiTheme="minorHAnsi" w:hAnsiTheme="minorHAnsi" w:cstheme="minorHAnsi"/>
                              <w:b/>
                              <w:color w:val="002060"/>
                              <w:sz w:val="16"/>
                              <w:szCs w:val="16"/>
                            </w:rPr>
                          </w:pPr>
                        </w:p>
                        <w:p w:rsidR="0012307E" w:rsidRPr="00F3772C" w:rsidRDefault="0012307E" w:rsidP="00B75611">
                          <w:pPr>
                            <w:pStyle w:val="TableHeading"/>
                            <w:jc w:val="right"/>
                            <w:rPr>
                              <w:rFonts w:ascii="Arial" w:hAnsi="Arial" w:cs="Arial"/>
                              <w:b w:val="0"/>
                              <w:color w:val="1F497D" w:themeColor="text2"/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AutoShape 14" o:spid="_x0000_s1026" style="position:absolute;margin-left:367.55pt;margin-top:-1.25pt;width:170.4pt;height:71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" filled="f" stroked="f">
              <v:textbox>
                <w:txbxContent>
                  <w:p w:rsidR="0012307E" w:rsidRDefault="0012307E" w:rsidP="00937EBA">
                    <w:pPr>
                      <w:rPr>
                        <w:b/>
                        <w:sz w:val="16"/>
                        <w:szCs w:val="16"/>
                      </w:rPr>
                    </w:pPr>
                  </w:p>
                  <w:p w:rsidR="0012307E" w:rsidRPr="002936CE" w:rsidRDefault="0012307E" w:rsidP="00937EBA">
                    <w:pP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t xml:space="preserve"> </w:t>
                    </w:r>
                    <w:r w:rsidR="00832B10" w:rsidRPr="002936CE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t>Liceul Teoretic „Aurel Vlaicu” Oraşul Breaza</w:t>
                    </w:r>
                  </w:p>
                  <w:p w:rsidR="0012307E" w:rsidRPr="00832B10" w:rsidRDefault="00832B10" w:rsidP="00937EBA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832B1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Tel. 0244340627, Fax 0244340907</w:t>
                    </w:r>
                  </w:p>
                  <w:p w:rsidR="0012307E" w:rsidRPr="00832B10" w:rsidRDefault="0012307E" w:rsidP="00937EBA">
                    <w:pPr>
                      <w:rPr>
                        <w:rFonts w:asciiTheme="minorHAnsi" w:hAnsiTheme="minorHAnsi" w:cstheme="minorHAnsi"/>
                        <w:b/>
                        <w:color w:val="4F81BD" w:themeColor="accent1"/>
                        <w:sz w:val="16"/>
                        <w:szCs w:val="16"/>
                      </w:rPr>
                    </w:pPr>
                    <w:r w:rsidRPr="00832B1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e-mail:</w:t>
                    </w:r>
                    <w:r w:rsidRPr="002936CE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t xml:space="preserve"> </w:t>
                    </w:r>
                    <w:hyperlink r:id="rId6" w:history="1">
                      <w:r w:rsidRPr="00832B10">
                        <w:rPr>
                          <w:rStyle w:val="Hyperlink"/>
                          <w:rFonts w:asciiTheme="minorHAnsi" w:hAnsiTheme="minorHAnsi" w:cstheme="minorHAnsi"/>
                          <w:b/>
                          <w:color w:val="4F81BD" w:themeColor="accent1"/>
                          <w:sz w:val="16"/>
                          <w:szCs w:val="16"/>
                        </w:rPr>
                        <w:t>lic_vlaicu@yahoo.com</w:t>
                      </w:r>
                    </w:hyperlink>
                  </w:p>
                  <w:p w:rsidR="0012307E" w:rsidRPr="002936CE" w:rsidRDefault="0012307E" w:rsidP="00937EBA">
                    <w:pPr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</w:pPr>
                    <w:r w:rsidRPr="00832B1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web site:</w:t>
                    </w:r>
                    <w:r w:rsidRPr="002936CE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t xml:space="preserve">  </w:t>
                    </w:r>
                    <w:hyperlink r:id="rId7" w:history="1">
                      <w:r w:rsidRPr="00832B10">
                        <w:rPr>
                          <w:rStyle w:val="Hyperlink"/>
                          <w:rFonts w:asciiTheme="minorHAnsi" w:hAnsiTheme="minorHAnsi" w:cstheme="minorHAnsi"/>
                          <w:b/>
                          <w:color w:val="4F81BD" w:themeColor="accent1"/>
                          <w:sz w:val="16"/>
                          <w:szCs w:val="16"/>
                        </w:rPr>
                        <w:t>www.liceulteoreticaurelvlaicu.ro</w:t>
                      </w:r>
                    </w:hyperlink>
                  </w:p>
                  <w:p w:rsidR="0012307E" w:rsidRPr="00937EBA" w:rsidRDefault="0012307E" w:rsidP="00937EBA">
                    <w:pPr>
                      <w:rPr>
                        <w:rFonts w:asciiTheme="minorHAnsi" w:hAnsiTheme="minorHAnsi" w:cstheme="minorHAnsi"/>
                        <w:b/>
                        <w:color w:val="002060"/>
                        <w:sz w:val="16"/>
                        <w:szCs w:val="16"/>
                      </w:rPr>
                    </w:pPr>
                  </w:p>
                  <w:p w:rsidR="0012307E" w:rsidRPr="00F3772C" w:rsidRDefault="0012307E" w:rsidP="00B75611">
                    <w:pPr>
                      <w:pStyle w:val="TableHeading"/>
                      <w:jc w:val="right"/>
                      <w:rPr>
                        <w:rFonts w:ascii="Arial" w:hAnsi="Arial" w:cs="Arial"/>
                        <w:b w:val="0"/>
                        <w:color w:val="1F497D" w:themeColor="text2"/>
                        <w:sz w:val="20"/>
                        <w:szCs w:val="16"/>
                      </w:rPr>
                    </w:pPr>
                  </w:p>
                </w:txbxContent>
              </v:textbox>
            </v:roundrect>
          </w:pict>
        </mc:Fallback>
      </mc:AlternateContent>
    </w:r>
  </w:p>
  <w:p w:rsidR="0012307E" w:rsidRPr="000328DF" w:rsidRDefault="00082307" w:rsidP="003B1275">
    <w:pPr>
      <w:pStyle w:val="Header"/>
      <w:jc w:val="center"/>
      <w:rPr>
        <w:b/>
        <w:color w:val="1F497D" w:themeColor="text2"/>
        <w:sz w:val="16"/>
        <w:szCs w:val="16"/>
      </w:rPr>
    </w:pPr>
    <w:r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2479040</wp:posOffset>
          </wp:positionH>
          <wp:positionV relativeFrom="paragraph">
            <wp:posOffset>20320</wp:posOffset>
          </wp:positionV>
          <wp:extent cx="1236345" cy="491490"/>
          <wp:effectExtent l="0" t="0" r="1905" b="3810"/>
          <wp:wrapNone/>
          <wp:docPr id="35" name="Picture 35" descr="ISJP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JPH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882"/>
    <w:multiLevelType w:val="hybridMultilevel"/>
    <w:tmpl w:val="D6CE4002"/>
    <w:lvl w:ilvl="0" w:tplc="04180017">
      <w:start w:val="1"/>
      <w:numFmt w:val="lowerLetter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10192"/>
    <w:multiLevelType w:val="hybridMultilevel"/>
    <w:tmpl w:val="CB9010B4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E3E87"/>
    <w:multiLevelType w:val="hybridMultilevel"/>
    <w:tmpl w:val="26F05272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444422"/>
    <w:multiLevelType w:val="hybridMultilevel"/>
    <w:tmpl w:val="35C29F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E3DC1"/>
    <w:multiLevelType w:val="hybridMultilevel"/>
    <w:tmpl w:val="C0B0DC46"/>
    <w:lvl w:ilvl="0" w:tplc="D8501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DB5123C"/>
    <w:multiLevelType w:val="hybridMultilevel"/>
    <w:tmpl w:val="6B1A3574"/>
    <w:lvl w:ilvl="0" w:tplc="742067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670EE">
      <w:start w:val="4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Times New Roman" w:eastAsia="Times New Roman" w:hAnsi="Times New Roman" w:cs="Times New Roman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032906"/>
    <w:multiLevelType w:val="hybridMultilevel"/>
    <w:tmpl w:val="30BAAA88"/>
    <w:lvl w:ilvl="0" w:tplc="DCC2B762">
      <w:start w:val="1"/>
      <w:numFmt w:val="bullet"/>
      <w:lvlText w:val="»"/>
      <w:lvlJc w:val="left"/>
      <w:pPr>
        <w:ind w:left="360" w:hanging="360"/>
      </w:pPr>
      <w:rPr>
        <w:rFonts w:ascii="Tahoma" w:hAnsi="Tahoma" w:hint="default"/>
        <w:color w:val="244061" w:themeColor="accent1" w:themeShade="80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34188F"/>
    <w:multiLevelType w:val="hybridMultilevel"/>
    <w:tmpl w:val="66E267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E6C85"/>
    <w:multiLevelType w:val="hybridMultilevel"/>
    <w:tmpl w:val="17C8CBBA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8818D5"/>
    <w:multiLevelType w:val="hybridMultilevel"/>
    <w:tmpl w:val="97FC410C"/>
    <w:lvl w:ilvl="0" w:tplc="742067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48892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 w:tplc="746A7358">
      <w:start w:val="1"/>
      <w:numFmt w:val="bullet"/>
      <w:lvlText w:val="-"/>
      <w:lvlJc w:val="left"/>
      <w:pPr>
        <w:tabs>
          <w:tab w:val="num" w:pos="2434"/>
        </w:tabs>
        <w:ind w:left="2434" w:hanging="454"/>
      </w:pPr>
      <w:rPr>
        <w:rFonts w:ascii="Times New Roman" w:eastAsia="Times New Roman" w:hAnsi="Times New Roman" w:cs="Times New Roman"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C57DDF"/>
    <w:multiLevelType w:val="hybridMultilevel"/>
    <w:tmpl w:val="68A28566"/>
    <w:lvl w:ilvl="0" w:tplc="380CA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1EDF"/>
    <w:multiLevelType w:val="hybridMultilevel"/>
    <w:tmpl w:val="0736EFF0"/>
    <w:lvl w:ilvl="0" w:tplc="DCC2B762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  <w:color w:val="244061" w:themeColor="accent1" w:themeShade="8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06795"/>
    <w:multiLevelType w:val="hybridMultilevel"/>
    <w:tmpl w:val="8744DB2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C4FA2666">
      <w:start w:val="1"/>
      <w:numFmt w:val="bullet"/>
      <w:lvlText w:val="»"/>
      <w:lvlJc w:val="left"/>
      <w:pPr>
        <w:ind w:left="2149" w:hanging="360"/>
      </w:pPr>
      <w:rPr>
        <w:rFonts w:ascii="Calibri" w:hAnsi="Calibri" w:hint="default"/>
        <w:color w:val="244061" w:themeColor="accent1" w:themeShade="80"/>
      </w:r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CC5AF8"/>
    <w:multiLevelType w:val="hybridMultilevel"/>
    <w:tmpl w:val="28688614"/>
    <w:lvl w:ilvl="0" w:tplc="E7D44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723" w:hanging="360"/>
      </w:pPr>
    </w:lvl>
    <w:lvl w:ilvl="2" w:tplc="0418001B" w:tentative="1">
      <w:start w:val="1"/>
      <w:numFmt w:val="lowerRoman"/>
      <w:lvlText w:val="%3."/>
      <w:lvlJc w:val="right"/>
      <w:pPr>
        <w:ind w:left="1443" w:hanging="180"/>
      </w:pPr>
    </w:lvl>
    <w:lvl w:ilvl="3" w:tplc="0418000F" w:tentative="1">
      <w:start w:val="1"/>
      <w:numFmt w:val="decimal"/>
      <w:lvlText w:val="%4."/>
      <w:lvlJc w:val="left"/>
      <w:pPr>
        <w:ind w:left="2163" w:hanging="360"/>
      </w:pPr>
    </w:lvl>
    <w:lvl w:ilvl="4" w:tplc="04180019" w:tentative="1">
      <w:start w:val="1"/>
      <w:numFmt w:val="lowerLetter"/>
      <w:lvlText w:val="%5."/>
      <w:lvlJc w:val="left"/>
      <w:pPr>
        <w:ind w:left="2883" w:hanging="360"/>
      </w:pPr>
    </w:lvl>
    <w:lvl w:ilvl="5" w:tplc="0418001B" w:tentative="1">
      <w:start w:val="1"/>
      <w:numFmt w:val="lowerRoman"/>
      <w:lvlText w:val="%6."/>
      <w:lvlJc w:val="right"/>
      <w:pPr>
        <w:ind w:left="3603" w:hanging="180"/>
      </w:pPr>
    </w:lvl>
    <w:lvl w:ilvl="6" w:tplc="0418000F" w:tentative="1">
      <w:start w:val="1"/>
      <w:numFmt w:val="decimal"/>
      <w:lvlText w:val="%7."/>
      <w:lvlJc w:val="left"/>
      <w:pPr>
        <w:ind w:left="4323" w:hanging="360"/>
      </w:pPr>
    </w:lvl>
    <w:lvl w:ilvl="7" w:tplc="04180019" w:tentative="1">
      <w:start w:val="1"/>
      <w:numFmt w:val="lowerLetter"/>
      <w:lvlText w:val="%8."/>
      <w:lvlJc w:val="left"/>
      <w:pPr>
        <w:ind w:left="5043" w:hanging="360"/>
      </w:pPr>
    </w:lvl>
    <w:lvl w:ilvl="8" w:tplc="0418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4" w15:restartNumberingAfterBreak="0">
    <w:nsid w:val="254C0A71"/>
    <w:multiLevelType w:val="hybridMultilevel"/>
    <w:tmpl w:val="7EFE67C4"/>
    <w:lvl w:ilvl="0" w:tplc="C4FA2666">
      <w:start w:val="1"/>
      <w:numFmt w:val="bullet"/>
      <w:lvlText w:val="»"/>
      <w:lvlJc w:val="left"/>
      <w:pPr>
        <w:ind w:left="1429" w:hanging="360"/>
      </w:pPr>
      <w:rPr>
        <w:rFonts w:ascii="Calibri" w:hAnsi="Calibri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182EA4"/>
    <w:multiLevelType w:val="hybridMultilevel"/>
    <w:tmpl w:val="81981B28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AF5FB8"/>
    <w:multiLevelType w:val="hybridMultilevel"/>
    <w:tmpl w:val="D990EC78"/>
    <w:lvl w:ilvl="0" w:tplc="0346132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3B36D854">
      <w:start w:val="1"/>
      <w:numFmt w:val="upperRoman"/>
      <w:lvlText w:val="%2."/>
      <w:lvlJc w:val="left"/>
      <w:pPr>
        <w:tabs>
          <w:tab w:val="num" w:pos="1780"/>
        </w:tabs>
        <w:ind w:left="1780" w:hanging="34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318EA"/>
    <w:multiLevelType w:val="hybridMultilevel"/>
    <w:tmpl w:val="62524014"/>
    <w:lvl w:ilvl="0" w:tplc="E64CACD0">
      <w:start w:val="1"/>
      <w:numFmt w:val="upperRoma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A301310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52270"/>
    <w:multiLevelType w:val="hybridMultilevel"/>
    <w:tmpl w:val="D72AF89A"/>
    <w:lvl w:ilvl="0" w:tplc="0418000F">
      <w:start w:val="1"/>
      <w:numFmt w:val="decimal"/>
      <w:lvlText w:val="%1."/>
      <w:lvlJc w:val="left"/>
      <w:pPr>
        <w:ind w:left="1437" w:hanging="360"/>
      </w:pPr>
    </w:lvl>
    <w:lvl w:ilvl="1" w:tplc="04180019" w:tentative="1">
      <w:start w:val="1"/>
      <w:numFmt w:val="lowerLetter"/>
      <w:lvlText w:val="%2."/>
      <w:lvlJc w:val="left"/>
      <w:pPr>
        <w:ind w:left="2157" w:hanging="360"/>
      </w:pPr>
    </w:lvl>
    <w:lvl w:ilvl="2" w:tplc="0418001B" w:tentative="1">
      <w:start w:val="1"/>
      <w:numFmt w:val="lowerRoman"/>
      <w:lvlText w:val="%3."/>
      <w:lvlJc w:val="right"/>
      <w:pPr>
        <w:ind w:left="2877" w:hanging="180"/>
      </w:pPr>
    </w:lvl>
    <w:lvl w:ilvl="3" w:tplc="0418000F" w:tentative="1">
      <w:start w:val="1"/>
      <w:numFmt w:val="decimal"/>
      <w:lvlText w:val="%4."/>
      <w:lvlJc w:val="left"/>
      <w:pPr>
        <w:ind w:left="3597" w:hanging="360"/>
      </w:pPr>
    </w:lvl>
    <w:lvl w:ilvl="4" w:tplc="04180019" w:tentative="1">
      <w:start w:val="1"/>
      <w:numFmt w:val="lowerLetter"/>
      <w:lvlText w:val="%5."/>
      <w:lvlJc w:val="left"/>
      <w:pPr>
        <w:ind w:left="4317" w:hanging="360"/>
      </w:pPr>
    </w:lvl>
    <w:lvl w:ilvl="5" w:tplc="0418001B" w:tentative="1">
      <w:start w:val="1"/>
      <w:numFmt w:val="lowerRoman"/>
      <w:lvlText w:val="%6."/>
      <w:lvlJc w:val="right"/>
      <w:pPr>
        <w:ind w:left="5037" w:hanging="180"/>
      </w:pPr>
    </w:lvl>
    <w:lvl w:ilvl="6" w:tplc="0418000F" w:tentative="1">
      <w:start w:val="1"/>
      <w:numFmt w:val="decimal"/>
      <w:lvlText w:val="%7."/>
      <w:lvlJc w:val="left"/>
      <w:pPr>
        <w:ind w:left="5757" w:hanging="360"/>
      </w:pPr>
    </w:lvl>
    <w:lvl w:ilvl="7" w:tplc="04180019" w:tentative="1">
      <w:start w:val="1"/>
      <w:numFmt w:val="lowerLetter"/>
      <w:lvlText w:val="%8."/>
      <w:lvlJc w:val="left"/>
      <w:pPr>
        <w:ind w:left="6477" w:hanging="360"/>
      </w:pPr>
    </w:lvl>
    <w:lvl w:ilvl="8" w:tplc="0418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9" w15:restartNumberingAfterBreak="0">
    <w:nsid w:val="38D03B7A"/>
    <w:multiLevelType w:val="hybridMultilevel"/>
    <w:tmpl w:val="FB8AA570"/>
    <w:lvl w:ilvl="0" w:tplc="0316DEEE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154C5"/>
    <w:multiLevelType w:val="hybridMultilevel"/>
    <w:tmpl w:val="36BC288C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73775"/>
    <w:multiLevelType w:val="hybridMultilevel"/>
    <w:tmpl w:val="9D8C9250"/>
    <w:lvl w:ilvl="0" w:tplc="269237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C6030"/>
    <w:multiLevelType w:val="hybridMultilevel"/>
    <w:tmpl w:val="6E481CE4"/>
    <w:lvl w:ilvl="0" w:tplc="DA6C003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20" w:hanging="360"/>
      </w:pPr>
    </w:lvl>
    <w:lvl w:ilvl="2" w:tplc="0418001B" w:tentative="1">
      <w:start w:val="1"/>
      <w:numFmt w:val="lowerRoman"/>
      <w:lvlText w:val="%3."/>
      <w:lvlJc w:val="right"/>
      <w:pPr>
        <w:ind w:left="2640" w:hanging="180"/>
      </w:pPr>
    </w:lvl>
    <w:lvl w:ilvl="3" w:tplc="0418000F" w:tentative="1">
      <w:start w:val="1"/>
      <w:numFmt w:val="decimal"/>
      <w:lvlText w:val="%4."/>
      <w:lvlJc w:val="left"/>
      <w:pPr>
        <w:ind w:left="3360" w:hanging="360"/>
      </w:pPr>
    </w:lvl>
    <w:lvl w:ilvl="4" w:tplc="04180019" w:tentative="1">
      <w:start w:val="1"/>
      <w:numFmt w:val="lowerLetter"/>
      <w:lvlText w:val="%5."/>
      <w:lvlJc w:val="left"/>
      <w:pPr>
        <w:ind w:left="4080" w:hanging="360"/>
      </w:pPr>
    </w:lvl>
    <w:lvl w:ilvl="5" w:tplc="0418001B" w:tentative="1">
      <w:start w:val="1"/>
      <w:numFmt w:val="lowerRoman"/>
      <w:lvlText w:val="%6."/>
      <w:lvlJc w:val="right"/>
      <w:pPr>
        <w:ind w:left="4800" w:hanging="180"/>
      </w:pPr>
    </w:lvl>
    <w:lvl w:ilvl="6" w:tplc="0418000F" w:tentative="1">
      <w:start w:val="1"/>
      <w:numFmt w:val="decimal"/>
      <w:lvlText w:val="%7."/>
      <w:lvlJc w:val="left"/>
      <w:pPr>
        <w:ind w:left="5520" w:hanging="360"/>
      </w:pPr>
    </w:lvl>
    <w:lvl w:ilvl="7" w:tplc="04180019" w:tentative="1">
      <w:start w:val="1"/>
      <w:numFmt w:val="lowerLetter"/>
      <w:lvlText w:val="%8."/>
      <w:lvlJc w:val="left"/>
      <w:pPr>
        <w:ind w:left="6240" w:hanging="360"/>
      </w:pPr>
    </w:lvl>
    <w:lvl w:ilvl="8" w:tplc="041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3F072D11"/>
    <w:multiLevelType w:val="hybridMultilevel"/>
    <w:tmpl w:val="CC264C68"/>
    <w:lvl w:ilvl="0" w:tplc="31609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85E1D"/>
    <w:multiLevelType w:val="hybridMultilevel"/>
    <w:tmpl w:val="9D8C9250"/>
    <w:lvl w:ilvl="0" w:tplc="269237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90744"/>
    <w:multiLevelType w:val="hybridMultilevel"/>
    <w:tmpl w:val="D17ACD3A"/>
    <w:lvl w:ilvl="0" w:tplc="DCC2B762">
      <w:start w:val="1"/>
      <w:numFmt w:val="bullet"/>
      <w:lvlText w:val="»"/>
      <w:lvlJc w:val="left"/>
      <w:pPr>
        <w:ind w:left="360" w:hanging="360"/>
      </w:pPr>
      <w:rPr>
        <w:rFonts w:ascii="Tahoma" w:hAnsi="Tahoma" w:hint="default"/>
        <w:color w:val="244061" w:themeColor="accent1" w:themeShade="80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5C15B3"/>
    <w:multiLevelType w:val="hybridMultilevel"/>
    <w:tmpl w:val="590CB5EC"/>
    <w:lvl w:ilvl="0" w:tplc="4D5E8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916AF"/>
    <w:multiLevelType w:val="hybridMultilevel"/>
    <w:tmpl w:val="BD1A46B8"/>
    <w:lvl w:ilvl="0" w:tplc="742067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03A63F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DE0C07"/>
    <w:multiLevelType w:val="hybridMultilevel"/>
    <w:tmpl w:val="AE2EC04E"/>
    <w:lvl w:ilvl="0" w:tplc="61B6EF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C227F"/>
    <w:multiLevelType w:val="hybridMultilevel"/>
    <w:tmpl w:val="62305BC4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2D4936"/>
    <w:multiLevelType w:val="hybridMultilevel"/>
    <w:tmpl w:val="61380AE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58E49096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BE7B19"/>
    <w:multiLevelType w:val="hybridMultilevel"/>
    <w:tmpl w:val="6128ADA8"/>
    <w:lvl w:ilvl="0" w:tplc="97984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E2E60"/>
    <w:multiLevelType w:val="hybridMultilevel"/>
    <w:tmpl w:val="21A41A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C71B2"/>
    <w:multiLevelType w:val="hybridMultilevel"/>
    <w:tmpl w:val="9B163C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65658"/>
    <w:multiLevelType w:val="hybridMultilevel"/>
    <w:tmpl w:val="CB145D54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516608"/>
    <w:multiLevelType w:val="hybridMultilevel"/>
    <w:tmpl w:val="FA542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55492"/>
    <w:multiLevelType w:val="hybridMultilevel"/>
    <w:tmpl w:val="7548BF7A"/>
    <w:lvl w:ilvl="0" w:tplc="0316DEEE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70A3B"/>
    <w:multiLevelType w:val="hybridMultilevel"/>
    <w:tmpl w:val="726E7D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8277F"/>
    <w:multiLevelType w:val="hybridMultilevel"/>
    <w:tmpl w:val="FBE414B6"/>
    <w:lvl w:ilvl="0" w:tplc="DCC2B762">
      <w:start w:val="1"/>
      <w:numFmt w:val="bullet"/>
      <w:lvlText w:val="»"/>
      <w:lvlJc w:val="left"/>
      <w:pPr>
        <w:ind w:left="360" w:hanging="360"/>
      </w:pPr>
      <w:rPr>
        <w:rFonts w:ascii="Tahoma" w:hAnsi="Tahoma" w:hint="default"/>
        <w:color w:val="244061" w:themeColor="accent1" w:themeShade="80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EA0E3C"/>
    <w:multiLevelType w:val="hybridMultilevel"/>
    <w:tmpl w:val="6BE826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61815"/>
    <w:multiLevelType w:val="hybridMultilevel"/>
    <w:tmpl w:val="D102B800"/>
    <w:lvl w:ilvl="0" w:tplc="041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6AF6978"/>
    <w:multiLevelType w:val="hybridMultilevel"/>
    <w:tmpl w:val="2C16A79E"/>
    <w:lvl w:ilvl="0" w:tplc="ED4C383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CC020FE"/>
    <w:multiLevelType w:val="hybridMultilevel"/>
    <w:tmpl w:val="B6289E54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3E6020"/>
    <w:multiLevelType w:val="hybridMultilevel"/>
    <w:tmpl w:val="D5F6E476"/>
    <w:lvl w:ilvl="0" w:tplc="0316DEEE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29"/>
  </w:num>
  <w:num w:numId="4">
    <w:abstractNumId w:val="36"/>
  </w:num>
  <w:num w:numId="5">
    <w:abstractNumId w:val="15"/>
  </w:num>
  <w:num w:numId="6">
    <w:abstractNumId w:val="28"/>
  </w:num>
  <w:num w:numId="7">
    <w:abstractNumId w:val="37"/>
  </w:num>
  <w:num w:numId="8">
    <w:abstractNumId w:val="11"/>
  </w:num>
  <w:num w:numId="9">
    <w:abstractNumId w:val="40"/>
  </w:num>
  <w:num w:numId="10">
    <w:abstractNumId w:val="2"/>
  </w:num>
  <w:num w:numId="11">
    <w:abstractNumId w:val="25"/>
  </w:num>
  <w:num w:numId="12">
    <w:abstractNumId w:val="6"/>
  </w:num>
  <w:num w:numId="13">
    <w:abstractNumId w:val="38"/>
  </w:num>
  <w:num w:numId="14">
    <w:abstractNumId w:val="12"/>
  </w:num>
  <w:num w:numId="15">
    <w:abstractNumId w:val="14"/>
  </w:num>
  <w:num w:numId="16">
    <w:abstractNumId w:val="19"/>
  </w:num>
  <w:num w:numId="17">
    <w:abstractNumId w:val="42"/>
  </w:num>
  <w:num w:numId="18">
    <w:abstractNumId w:val="34"/>
  </w:num>
  <w:num w:numId="19">
    <w:abstractNumId w:val="8"/>
  </w:num>
  <w:num w:numId="20">
    <w:abstractNumId w:val="21"/>
  </w:num>
  <w:num w:numId="21">
    <w:abstractNumId w:val="7"/>
  </w:num>
  <w:num w:numId="22">
    <w:abstractNumId w:val="24"/>
  </w:num>
  <w:num w:numId="23">
    <w:abstractNumId w:val="33"/>
  </w:num>
  <w:num w:numId="24">
    <w:abstractNumId w:val="3"/>
  </w:num>
  <w:num w:numId="25">
    <w:abstractNumId w:val="35"/>
  </w:num>
  <w:num w:numId="26">
    <w:abstractNumId w:val="18"/>
  </w:num>
  <w:num w:numId="27">
    <w:abstractNumId w:val="30"/>
  </w:num>
  <w:num w:numId="28">
    <w:abstractNumId w:val="4"/>
  </w:num>
  <w:num w:numId="29">
    <w:abstractNumId w:val="23"/>
  </w:num>
  <w:num w:numId="30">
    <w:abstractNumId w:val="13"/>
  </w:num>
  <w:num w:numId="31">
    <w:abstractNumId w:val="32"/>
  </w:num>
  <w:num w:numId="32">
    <w:abstractNumId w:val="31"/>
  </w:num>
  <w:num w:numId="33">
    <w:abstractNumId w:val="10"/>
  </w:num>
  <w:num w:numId="34">
    <w:abstractNumId w:val="0"/>
  </w:num>
  <w:num w:numId="35">
    <w:abstractNumId w:val="39"/>
  </w:num>
  <w:num w:numId="36">
    <w:abstractNumId w:val="26"/>
  </w:num>
  <w:num w:numId="37">
    <w:abstractNumId w:val="20"/>
  </w:num>
  <w:num w:numId="38">
    <w:abstractNumId w:val="17"/>
  </w:num>
  <w:num w:numId="39">
    <w:abstractNumId w:val="5"/>
  </w:num>
  <w:num w:numId="40">
    <w:abstractNumId w:val="17"/>
    <w:lvlOverride w:ilvl="0">
      <w:startOverride w:val="1"/>
    </w:lvlOverride>
  </w:num>
  <w:num w:numId="41">
    <w:abstractNumId w:val="16"/>
  </w:num>
  <w:num w:numId="42">
    <w:abstractNumId w:val="27"/>
  </w:num>
  <w:num w:numId="43">
    <w:abstractNumId w:val="9"/>
  </w:num>
  <w:num w:numId="44">
    <w:abstractNumId w:val="22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9A"/>
    <w:rsid w:val="00006FDB"/>
    <w:rsid w:val="00007A81"/>
    <w:rsid w:val="00011136"/>
    <w:rsid w:val="00012F50"/>
    <w:rsid w:val="0002042A"/>
    <w:rsid w:val="000328DF"/>
    <w:rsid w:val="000543A0"/>
    <w:rsid w:val="0006225B"/>
    <w:rsid w:val="0006377D"/>
    <w:rsid w:val="00065F47"/>
    <w:rsid w:val="00071C33"/>
    <w:rsid w:val="000724C3"/>
    <w:rsid w:val="00082307"/>
    <w:rsid w:val="0008275C"/>
    <w:rsid w:val="000973B7"/>
    <w:rsid w:val="000A00D8"/>
    <w:rsid w:val="000A5DFE"/>
    <w:rsid w:val="000B01EC"/>
    <w:rsid w:val="000B1DA9"/>
    <w:rsid w:val="000B6AA5"/>
    <w:rsid w:val="000C661C"/>
    <w:rsid w:val="000D2308"/>
    <w:rsid w:val="000D477A"/>
    <w:rsid w:val="000D4AA0"/>
    <w:rsid w:val="000D4CFA"/>
    <w:rsid w:val="000E6C95"/>
    <w:rsid w:val="000F0F25"/>
    <w:rsid w:val="000F1995"/>
    <w:rsid w:val="00103083"/>
    <w:rsid w:val="001113A3"/>
    <w:rsid w:val="00121B97"/>
    <w:rsid w:val="00121FB4"/>
    <w:rsid w:val="0012307E"/>
    <w:rsid w:val="00127170"/>
    <w:rsid w:val="0013719E"/>
    <w:rsid w:val="00140F5F"/>
    <w:rsid w:val="001515A5"/>
    <w:rsid w:val="00152777"/>
    <w:rsid w:val="00171CD5"/>
    <w:rsid w:val="00174316"/>
    <w:rsid w:val="00182E19"/>
    <w:rsid w:val="00196080"/>
    <w:rsid w:val="00196A41"/>
    <w:rsid w:val="001970CD"/>
    <w:rsid w:val="001A2604"/>
    <w:rsid w:val="001A3CD6"/>
    <w:rsid w:val="001B3743"/>
    <w:rsid w:val="001B4128"/>
    <w:rsid w:val="001B5FA4"/>
    <w:rsid w:val="001B7C9C"/>
    <w:rsid w:val="001C5D7C"/>
    <w:rsid w:val="001D6855"/>
    <w:rsid w:val="001E0B1F"/>
    <w:rsid w:val="001E1634"/>
    <w:rsid w:val="001E6A6F"/>
    <w:rsid w:val="001F135D"/>
    <w:rsid w:val="0020277D"/>
    <w:rsid w:val="00202CF5"/>
    <w:rsid w:val="00210724"/>
    <w:rsid w:val="002109B1"/>
    <w:rsid w:val="00215998"/>
    <w:rsid w:val="00217FCA"/>
    <w:rsid w:val="00233F36"/>
    <w:rsid w:val="00237360"/>
    <w:rsid w:val="00242DD6"/>
    <w:rsid w:val="002434A1"/>
    <w:rsid w:val="0024656D"/>
    <w:rsid w:val="00257D33"/>
    <w:rsid w:val="0027256B"/>
    <w:rsid w:val="00277223"/>
    <w:rsid w:val="00285EF3"/>
    <w:rsid w:val="002936CE"/>
    <w:rsid w:val="00293B66"/>
    <w:rsid w:val="0029642A"/>
    <w:rsid w:val="002A0F6D"/>
    <w:rsid w:val="002B1A16"/>
    <w:rsid w:val="002C2881"/>
    <w:rsid w:val="002C55A1"/>
    <w:rsid w:val="002D31D4"/>
    <w:rsid w:val="002D519B"/>
    <w:rsid w:val="002D536F"/>
    <w:rsid w:val="002E3C89"/>
    <w:rsid w:val="002E60D8"/>
    <w:rsid w:val="002E7F5D"/>
    <w:rsid w:val="002F07BA"/>
    <w:rsid w:val="002F6C32"/>
    <w:rsid w:val="00300314"/>
    <w:rsid w:val="0030112C"/>
    <w:rsid w:val="00303022"/>
    <w:rsid w:val="0030342F"/>
    <w:rsid w:val="00303815"/>
    <w:rsid w:val="00311403"/>
    <w:rsid w:val="00312FEF"/>
    <w:rsid w:val="003164E8"/>
    <w:rsid w:val="00317CBA"/>
    <w:rsid w:val="00321E1F"/>
    <w:rsid w:val="00326B92"/>
    <w:rsid w:val="003336FA"/>
    <w:rsid w:val="00345945"/>
    <w:rsid w:val="003538C3"/>
    <w:rsid w:val="00353ABD"/>
    <w:rsid w:val="003572DD"/>
    <w:rsid w:val="00357675"/>
    <w:rsid w:val="00363364"/>
    <w:rsid w:val="00371A32"/>
    <w:rsid w:val="00374463"/>
    <w:rsid w:val="00382ABC"/>
    <w:rsid w:val="00383870"/>
    <w:rsid w:val="00390F91"/>
    <w:rsid w:val="00391631"/>
    <w:rsid w:val="003A0776"/>
    <w:rsid w:val="003B1275"/>
    <w:rsid w:val="003C74F5"/>
    <w:rsid w:val="003E07E8"/>
    <w:rsid w:val="003E09CF"/>
    <w:rsid w:val="003E1B14"/>
    <w:rsid w:val="003E2446"/>
    <w:rsid w:val="003E5E54"/>
    <w:rsid w:val="003E649A"/>
    <w:rsid w:val="003E6911"/>
    <w:rsid w:val="003F426F"/>
    <w:rsid w:val="0041072B"/>
    <w:rsid w:val="0043412C"/>
    <w:rsid w:val="00441500"/>
    <w:rsid w:val="004436DF"/>
    <w:rsid w:val="004627EC"/>
    <w:rsid w:val="00463972"/>
    <w:rsid w:val="00466BEF"/>
    <w:rsid w:val="00467924"/>
    <w:rsid w:val="0047568C"/>
    <w:rsid w:val="0047602C"/>
    <w:rsid w:val="004774EA"/>
    <w:rsid w:val="0048006B"/>
    <w:rsid w:val="0048707C"/>
    <w:rsid w:val="004A1730"/>
    <w:rsid w:val="004A2BB5"/>
    <w:rsid w:val="004A36CA"/>
    <w:rsid w:val="004B7E0C"/>
    <w:rsid w:val="004D3295"/>
    <w:rsid w:val="004D55C8"/>
    <w:rsid w:val="004E098C"/>
    <w:rsid w:val="004E7B50"/>
    <w:rsid w:val="004F2747"/>
    <w:rsid w:val="0050064E"/>
    <w:rsid w:val="00501093"/>
    <w:rsid w:val="00502FA0"/>
    <w:rsid w:val="00503420"/>
    <w:rsid w:val="00504288"/>
    <w:rsid w:val="00505BD8"/>
    <w:rsid w:val="00505E37"/>
    <w:rsid w:val="0051076A"/>
    <w:rsid w:val="00514949"/>
    <w:rsid w:val="00515482"/>
    <w:rsid w:val="00515EFE"/>
    <w:rsid w:val="0053091F"/>
    <w:rsid w:val="00531F3C"/>
    <w:rsid w:val="00532B9C"/>
    <w:rsid w:val="00537857"/>
    <w:rsid w:val="00545C01"/>
    <w:rsid w:val="00547772"/>
    <w:rsid w:val="00563882"/>
    <w:rsid w:val="0056588A"/>
    <w:rsid w:val="00565FA4"/>
    <w:rsid w:val="005800D1"/>
    <w:rsid w:val="0058565B"/>
    <w:rsid w:val="005D4C83"/>
    <w:rsid w:val="005D5410"/>
    <w:rsid w:val="005D6822"/>
    <w:rsid w:val="005D7EED"/>
    <w:rsid w:val="005F0403"/>
    <w:rsid w:val="005F7BD2"/>
    <w:rsid w:val="006061F6"/>
    <w:rsid w:val="00644419"/>
    <w:rsid w:val="0064441D"/>
    <w:rsid w:val="006557A9"/>
    <w:rsid w:val="00673FCD"/>
    <w:rsid w:val="00695547"/>
    <w:rsid w:val="006A4103"/>
    <w:rsid w:val="006B2B77"/>
    <w:rsid w:val="006B3ED6"/>
    <w:rsid w:val="006B426D"/>
    <w:rsid w:val="006C229D"/>
    <w:rsid w:val="006C2F72"/>
    <w:rsid w:val="006C7F49"/>
    <w:rsid w:val="006D393C"/>
    <w:rsid w:val="006D7DE7"/>
    <w:rsid w:val="006F1896"/>
    <w:rsid w:val="006F496C"/>
    <w:rsid w:val="006F64A4"/>
    <w:rsid w:val="007002EC"/>
    <w:rsid w:val="007013D9"/>
    <w:rsid w:val="007019FA"/>
    <w:rsid w:val="00701FDD"/>
    <w:rsid w:val="00702377"/>
    <w:rsid w:val="0070363F"/>
    <w:rsid w:val="00710E78"/>
    <w:rsid w:val="0071160D"/>
    <w:rsid w:val="00715CB0"/>
    <w:rsid w:val="00720ADD"/>
    <w:rsid w:val="007254C3"/>
    <w:rsid w:val="0072672A"/>
    <w:rsid w:val="0073371D"/>
    <w:rsid w:val="00734B23"/>
    <w:rsid w:val="00736ACF"/>
    <w:rsid w:val="00751980"/>
    <w:rsid w:val="00754D48"/>
    <w:rsid w:val="00755FF5"/>
    <w:rsid w:val="00760759"/>
    <w:rsid w:val="00761C5E"/>
    <w:rsid w:val="00761F82"/>
    <w:rsid w:val="00765CDD"/>
    <w:rsid w:val="00776306"/>
    <w:rsid w:val="00783F18"/>
    <w:rsid w:val="00784106"/>
    <w:rsid w:val="00787B21"/>
    <w:rsid w:val="007A1555"/>
    <w:rsid w:val="007A6B7B"/>
    <w:rsid w:val="007C26CE"/>
    <w:rsid w:val="007C75D6"/>
    <w:rsid w:val="007D186B"/>
    <w:rsid w:val="007E07FF"/>
    <w:rsid w:val="007E2007"/>
    <w:rsid w:val="007F3A5D"/>
    <w:rsid w:val="0080337B"/>
    <w:rsid w:val="00806A0F"/>
    <w:rsid w:val="00810938"/>
    <w:rsid w:val="008174C6"/>
    <w:rsid w:val="008247B7"/>
    <w:rsid w:val="00825CB0"/>
    <w:rsid w:val="00830287"/>
    <w:rsid w:val="0083117D"/>
    <w:rsid w:val="008320E6"/>
    <w:rsid w:val="00832B10"/>
    <w:rsid w:val="008710AF"/>
    <w:rsid w:val="00873C22"/>
    <w:rsid w:val="00874ED8"/>
    <w:rsid w:val="008960A7"/>
    <w:rsid w:val="008A5BD1"/>
    <w:rsid w:val="008A7939"/>
    <w:rsid w:val="008C0D06"/>
    <w:rsid w:val="008C2415"/>
    <w:rsid w:val="008C7BAA"/>
    <w:rsid w:val="008C7E0B"/>
    <w:rsid w:val="008D0BE4"/>
    <w:rsid w:val="008E0B02"/>
    <w:rsid w:val="008E3B16"/>
    <w:rsid w:val="008F1FA4"/>
    <w:rsid w:val="008F288D"/>
    <w:rsid w:val="009314C5"/>
    <w:rsid w:val="00937EBA"/>
    <w:rsid w:val="0094072C"/>
    <w:rsid w:val="00946BAF"/>
    <w:rsid w:val="00953C48"/>
    <w:rsid w:val="0095612E"/>
    <w:rsid w:val="00960D18"/>
    <w:rsid w:val="00973A39"/>
    <w:rsid w:val="00987066"/>
    <w:rsid w:val="009961E7"/>
    <w:rsid w:val="009A1560"/>
    <w:rsid w:val="009A18CD"/>
    <w:rsid w:val="009A26A4"/>
    <w:rsid w:val="009A376F"/>
    <w:rsid w:val="009A4E90"/>
    <w:rsid w:val="009A61E6"/>
    <w:rsid w:val="009B794E"/>
    <w:rsid w:val="009C1854"/>
    <w:rsid w:val="009C2CB3"/>
    <w:rsid w:val="009C2FCC"/>
    <w:rsid w:val="009D2C36"/>
    <w:rsid w:val="009D602D"/>
    <w:rsid w:val="009D60C8"/>
    <w:rsid w:val="009D7166"/>
    <w:rsid w:val="009E469D"/>
    <w:rsid w:val="009E7B20"/>
    <w:rsid w:val="009F3F0C"/>
    <w:rsid w:val="009F6CE4"/>
    <w:rsid w:val="00A0479D"/>
    <w:rsid w:val="00A04F61"/>
    <w:rsid w:val="00A10E10"/>
    <w:rsid w:val="00A225A3"/>
    <w:rsid w:val="00A25CA3"/>
    <w:rsid w:val="00A2612D"/>
    <w:rsid w:val="00A31FEB"/>
    <w:rsid w:val="00A36E82"/>
    <w:rsid w:val="00A37FF7"/>
    <w:rsid w:val="00A4114A"/>
    <w:rsid w:val="00A44996"/>
    <w:rsid w:val="00A46C19"/>
    <w:rsid w:val="00A56055"/>
    <w:rsid w:val="00A57F88"/>
    <w:rsid w:val="00A60A66"/>
    <w:rsid w:val="00A63580"/>
    <w:rsid w:val="00A66E32"/>
    <w:rsid w:val="00A70B26"/>
    <w:rsid w:val="00AA0298"/>
    <w:rsid w:val="00AC488E"/>
    <w:rsid w:val="00AD27FF"/>
    <w:rsid w:val="00AD5054"/>
    <w:rsid w:val="00AD750E"/>
    <w:rsid w:val="00AE0CB0"/>
    <w:rsid w:val="00AE3D7C"/>
    <w:rsid w:val="00AF7E93"/>
    <w:rsid w:val="00B01CD9"/>
    <w:rsid w:val="00B0395B"/>
    <w:rsid w:val="00B07DF6"/>
    <w:rsid w:val="00B11EA2"/>
    <w:rsid w:val="00B20D6F"/>
    <w:rsid w:val="00B23492"/>
    <w:rsid w:val="00B25FB6"/>
    <w:rsid w:val="00B32B9A"/>
    <w:rsid w:val="00B36EDB"/>
    <w:rsid w:val="00B3744D"/>
    <w:rsid w:val="00B53701"/>
    <w:rsid w:val="00B6012E"/>
    <w:rsid w:val="00B6287D"/>
    <w:rsid w:val="00B64293"/>
    <w:rsid w:val="00B712CA"/>
    <w:rsid w:val="00B724E1"/>
    <w:rsid w:val="00B75611"/>
    <w:rsid w:val="00B81A21"/>
    <w:rsid w:val="00B8609B"/>
    <w:rsid w:val="00B9172C"/>
    <w:rsid w:val="00BA6E14"/>
    <w:rsid w:val="00BB00BA"/>
    <w:rsid w:val="00BB102F"/>
    <w:rsid w:val="00BC1481"/>
    <w:rsid w:val="00BC307F"/>
    <w:rsid w:val="00BE1E3C"/>
    <w:rsid w:val="00BE5BB8"/>
    <w:rsid w:val="00C01F03"/>
    <w:rsid w:val="00C22CDE"/>
    <w:rsid w:val="00C230EA"/>
    <w:rsid w:val="00C24C16"/>
    <w:rsid w:val="00C3638A"/>
    <w:rsid w:val="00C44188"/>
    <w:rsid w:val="00C4454F"/>
    <w:rsid w:val="00C46E7C"/>
    <w:rsid w:val="00C538A3"/>
    <w:rsid w:val="00C57984"/>
    <w:rsid w:val="00C664E9"/>
    <w:rsid w:val="00C70B39"/>
    <w:rsid w:val="00C7157E"/>
    <w:rsid w:val="00C7307F"/>
    <w:rsid w:val="00C801AD"/>
    <w:rsid w:val="00CA46E3"/>
    <w:rsid w:val="00CA7F9E"/>
    <w:rsid w:val="00CC40A3"/>
    <w:rsid w:val="00CC7D8F"/>
    <w:rsid w:val="00CD0101"/>
    <w:rsid w:val="00CD0E9A"/>
    <w:rsid w:val="00CD54FF"/>
    <w:rsid w:val="00CD5DA6"/>
    <w:rsid w:val="00CE1ACC"/>
    <w:rsid w:val="00CE2B6B"/>
    <w:rsid w:val="00CE32BB"/>
    <w:rsid w:val="00CE7EAE"/>
    <w:rsid w:val="00D008C1"/>
    <w:rsid w:val="00D06AE2"/>
    <w:rsid w:val="00D0749F"/>
    <w:rsid w:val="00D13460"/>
    <w:rsid w:val="00D27801"/>
    <w:rsid w:val="00D3202D"/>
    <w:rsid w:val="00D351CB"/>
    <w:rsid w:val="00D37B53"/>
    <w:rsid w:val="00D415CB"/>
    <w:rsid w:val="00D41DD6"/>
    <w:rsid w:val="00D4260B"/>
    <w:rsid w:val="00D472A0"/>
    <w:rsid w:val="00D4786F"/>
    <w:rsid w:val="00D50E9B"/>
    <w:rsid w:val="00D516AB"/>
    <w:rsid w:val="00D63373"/>
    <w:rsid w:val="00D66783"/>
    <w:rsid w:val="00DC2287"/>
    <w:rsid w:val="00DC7BA1"/>
    <w:rsid w:val="00DD76AC"/>
    <w:rsid w:val="00DE1979"/>
    <w:rsid w:val="00DE1A85"/>
    <w:rsid w:val="00DF0D90"/>
    <w:rsid w:val="00DF5406"/>
    <w:rsid w:val="00E00056"/>
    <w:rsid w:val="00E02C94"/>
    <w:rsid w:val="00E166CA"/>
    <w:rsid w:val="00E3653D"/>
    <w:rsid w:val="00E403AF"/>
    <w:rsid w:val="00E43CBE"/>
    <w:rsid w:val="00E47473"/>
    <w:rsid w:val="00E474BC"/>
    <w:rsid w:val="00E54CBA"/>
    <w:rsid w:val="00E66F18"/>
    <w:rsid w:val="00E7136F"/>
    <w:rsid w:val="00E83EF3"/>
    <w:rsid w:val="00E8454E"/>
    <w:rsid w:val="00E84ECD"/>
    <w:rsid w:val="00E93A04"/>
    <w:rsid w:val="00E950B7"/>
    <w:rsid w:val="00EA17BB"/>
    <w:rsid w:val="00EA198B"/>
    <w:rsid w:val="00EA6C87"/>
    <w:rsid w:val="00EA7381"/>
    <w:rsid w:val="00EB40CC"/>
    <w:rsid w:val="00EB736A"/>
    <w:rsid w:val="00EC24C5"/>
    <w:rsid w:val="00EC394C"/>
    <w:rsid w:val="00EC3B72"/>
    <w:rsid w:val="00EC3C9B"/>
    <w:rsid w:val="00EE1320"/>
    <w:rsid w:val="00EF0DE8"/>
    <w:rsid w:val="00F03796"/>
    <w:rsid w:val="00F05029"/>
    <w:rsid w:val="00F06A8F"/>
    <w:rsid w:val="00F137E8"/>
    <w:rsid w:val="00F153CB"/>
    <w:rsid w:val="00F206EE"/>
    <w:rsid w:val="00F2641B"/>
    <w:rsid w:val="00F3772C"/>
    <w:rsid w:val="00F46FF6"/>
    <w:rsid w:val="00F536AD"/>
    <w:rsid w:val="00F57846"/>
    <w:rsid w:val="00F6023F"/>
    <w:rsid w:val="00F6334B"/>
    <w:rsid w:val="00F63947"/>
    <w:rsid w:val="00F76520"/>
    <w:rsid w:val="00F76E85"/>
    <w:rsid w:val="00F9435F"/>
    <w:rsid w:val="00FA742A"/>
    <w:rsid w:val="00FA7DBE"/>
    <w:rsid w:val="00FB2D1A"/>
    <w:rsid w:val="00FD0EB0"/>
    <w:rsid w:val="00FE715D"/>
    <w:rsid w:val="00FF1F35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9840E90-F8C0-4307-84DF-60177063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3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3C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suppressLineNumbers/>
      <w:tabs>
        <w:tab w:val="center" w:pos="4961"/>
        <w:tab w:val="right" w:pos="9922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AF7E93"/>
    <w:rPr>
      <w:rFonts w:eastAsia="Lucida Sans Unicode"/>
      <w:kern w:val="1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3E649A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649A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9A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649A"/>
    <w:pPr>
      <w:widowControl/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E64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49A"/>
    <w:pPr>
      <w:widowControl/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E64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515482"/>
    <w:pPr>
      <w:ind w:left="720"/>
      <w:contextualSpacing/>
    </w:pPr>
  </w:style>
  <w:style w:type="table" w:styleId="TableGrid">
    <w:name w:val="Table Grid"/>
    <w:basedOn w:val="TableNormal"/>
    <w:uiPriority w:val="59"/>
    <w:rsid w:val="0021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64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1320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rsid w:val="003538C3"/>
    <w:rPr>
      <w:rFonts w:eastAsia="Lucida Sans Unicode"/>
      <w:kern w:val="1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538C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C3C9B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en-US"/>
    </w:rPr>
  </w:style>
  <w:style w:type="character" w:customStyle="1" w:styleId="st">
    <w:name w:val="st"/>
    <w:rsid w:val="00006FDB"/>
  </w:style>
  <w:style w:type="character" w:styleId="Emphasis">
    <w:name w:val="Emphasis"/>
    <w:uiPriority w:val="20"/>
    <w:qFormat/>
    <w:rsid w:val="00006FDB"/>
    <w:rPr>
      <w:i/>
      <w:iCs/>
    </w:rPr>
  </w:style>
  <w:style w:type="table" w:styleId="LightShading-Accent1">
    <w:name w:val="Light Shading Accent 1"/>
    <w:basedOn w:val="TableNormal"/>
    <w:uiPriority w:val="60"/>
    <w:rsid w:val="00E54C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dTable2-Accent5">
    <w:name w:val="Grid Table 2 Accent 5"/>
    <w:basedOn w:val="TableNormal"/>
    <w:uiPriority w:val="47"/>
    <w:rsid w:val="002936C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2936C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936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2936C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936C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2936C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C7157E"/>
    <w:rPr>
      <w:b/>
      <w:bCs/>
    </w:rPr>
  </w:style>
  <w:style w:type="character" w:styleId="BookTitle">
    <w:name w:val="Book Title"/>
    <w:basedOn w:val="DefaultParagraphFont"/>
    <w:uiPriority w:val="33"/>
    <w:qFormat/>
    <w:rsid w:val="004760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umanstrategics.ro/" TargetMode="External"/><Relationship Id="rId1" Type="http://schemas.openxmlformats.org/officeDocument/2006/relationships/hyperlink" Target="http://Www.humanstrategics.ro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hdphoto" Target="media/hdphoto1.wdp"/><Relationship Id="rId7" Type="http://schemas.openxmlformats.org/officeDocument/2006/relationships/hyperlink" Target="http://www.liceulteoreticaurelvlaicu.ro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hyperlink" Target="mailto:lic_vlaicu@yahoo.com" TargetMode="External"/><Relationship Id="rId5" Type="http://schemas.openxmlformats.org/officeDocument/2006/relationships/hyperlink" Target="http://www.liceulteoreticaurelvlaicu.ro" TargetMode="External"/><Relationship Id="rId4" Type="http://schemas.openxmlformats.org/officeDocument/2006/relationships/hyperlink" Target="mailto:lic_vlaicu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\LUCRAT%20NOU\new%20HS\antet%20HS%20new%2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7278-C8A2-43C1-8D61-5604675B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HS new 4</Template>
  <TotalTime>12</TotalTime>
  <Pages>3</Pages>
  <Words>204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Links>
    <vt:vector size="18" baseType="variant">
      <vt:variant>
        <vt:i4>7798900</vt:i4>
      </vt:variant>
      <vt:variant>
        <vt:i4>6</vt:i4>
      </vt:variant>
      <vt:variant>
        <vt:i4>0</vt:i4>
      </vt:variant>
      <vt:variant>
        <vt:i4>5</vt:i4>
      </vt:variant>
      <vt:variant>
        <vt:lpwstr>http://www.humanstrategics.ro/</vt:lpwstr>
      </vt:variant>
      <vt:variant>
        <vt:lpwstr/>
      </vt:variant>
      <vt:variant>
        <vt:i4>7798900</vt:i4>
      </vt:variant>
      <vt:variant>
        <vt:i4>3</vt:i4>
      </vt:variant>
      <vt:variant>
        <vt:i4>0</vt:i4>
      </vt:variant>
      <vt:variant>
        <vt:i4>5</vt:i4>
      </vt:variant>
      <vt:variant>
        <vt:lpwstr>http://www.humanstrategics.ro/</vt:lpwstr>
      </vt:variant>
      <vt:variant>
        <vt:lpwstr/>
      </vt:variant>
      <vt:variant>
        <vt:i4>7798900</vt:i4>
      </vt:variant>
      <vt:variant>
        <vt:i4>0</vt:i4>
      </vt:variant>
      <vt:variant>
        <vt:i4>0</vt:i4>
      </vt:variant>
      <vt:variant>
        <vt:i4>5</vt:i4>
      </vt:variant>
      <vt:variant>
        <vt:lpwstr>http://www.humanstrategics.ro/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</dc:creator>
  <cp:lastModifiedBy>Alina-HS</cp:lastModifiedBy>
  <cp:revision>7</cp:revision>
  <cp:lastPrinted>2018-02-01T16:45:00Z</cp:lastPrinted>
  <dcterms:created xsi:type="dcterms:W3CDTF">2018-03-06T16:10:00Z</dcterms:created>
  <dcterms:modified xsi:type="dcterms:W3CDTF">2018-03-06T17:16:00Z</dcterms:modified>
</cp:coreProperties>
</file>